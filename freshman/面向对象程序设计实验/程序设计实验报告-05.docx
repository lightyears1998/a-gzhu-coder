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C1B" w:rsidRDefault="007E4348" w:rsidP="00444C1B">
      <w:pPr>
        <w:pStyle w:val="a4"/>
      </w:pPr>
      <w:r>
        <w:rPr>
          <w:rFonts w:hint="eastAsia"/>
        </w:rPr>
        <w:t>广州大学学生实验报告</w:t>
      </w:r>
    </w:p>
    <w:p w:rsidR="00F21B36" w:rsidRPr="006F54AB" w:rsidRDefault="00F21B36" w:rsidP="00F21B36">
      <w:pPr>
        <w:jc w:val="right"/>
      </w:pPr>
      <w:r w:rsidRPr="006F54AB">
        <w:fldChar w:fldCharType="begin"/>
      </w:r>
      <w:r w:rsidRPr="006F54AB">
        <w:instrText xml:space="preserve"> </w:instrText>
      </w:r>
      <w:r w:rsidRPr="006F54AB">
        <w:rPr>
          <w:rFonts w:hint="eastAsia"/>
        </w:rPr>
        <w:instrText>CREATEDATE  \@ "yyyy'年'M'月'd'日'"  \* MERGEFORMAT</w:instrText>
      </w:r>
      <w:r w:rsidRPr="006F54AB">
        <w:instrText xml:space="preserve"> </w:instrText>
      </w:r>
      <w:r w:rsidRPr="006F54AB">
        <w:fldChar w:fldCharType="separate"/>
      </w:r>
      <w:r w:rsidR="00891F77">
        <w:rPr>
          <w:noProof/>
        </w:rPr>
        <w:t>2018年5月10日</w:t>
      </w:r>
      <w:r w:rsidRPr="006F54AB">
        <w:fldChar w:fldCharType="end"/>
      </w:r>
    </w:p>
    <w:p w:rsidR="007E4348" w:rsidRDefault="007E4348">
      <w:pPr>
        <w:rPr>
          <w:sz w:val="24"/>
          <w:szCs w:val="24"/>
        </w:rPr>
      </w:pPr>
      <w:r w:rsidRPr="00444C1B">
        <w:rPr>
          <w:rFonts w:hint="eastAsia"/>
          <w:b/>
          <w:sz w:val="24"/>
          <w:szCs w:val="24"/>
        </w:rPr>
        <w:t>开课学院及实验室：</w:t>
      </w:r>
      <w:r w:rsidRPr="00444C1B">
        <w:rPr>
          <w:rFonts w:hint="eastAsia"/>
          <w:sz w:val="24"/>
          <w:szCs w:val="24"/>
        </w:rPr>
        <w:t>计算机科学与工程实验室</w:t>
      </w:r>
      <w:proofErr w:type="gramStart"/>
      <w:r w:rsidRPr="00444C1B">
        <w:rPr>
          <w:rFonts w:hint="eastAsia"/>
          <w:sz w:val="24"/>
          <w:szCs w:val="24"/>
        </w:rPr>
        <w:t>电子楼</w:t>
      </w:r>
      <w:proofErr w:type="gramEnd"/>
      <w:r w:rsidRPr="00444C1B">
        <w:rPr>
          <w:rFonts w:hint="eastAsia"/>
          <w:sz w:val="24"/>
          <w:szCs w:val="24"/>
        </w:rPr>
        <w:t>412A室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030"/>
        <w:gridCol w:w="1181"/>
        <w:gridCol w:w="1333"/>
        <w:gridCol w:w="709"/>
        <w:gridCol w:w="567"/>
        <w:gridCol w:w="567"/>
        <w:gridCol w:w="724"/>
        <w:gridCol w:w="1481"/>
      </w:tblGrid>
      <w:tr w:rsidR="00257445" w:rsidTr="00257445">
        <w:tc>
          <w:tcPr>
            <w:tcW w:w="704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学院</w:t>
            </w:r>
          </w:p>
        </w:tc>
        <w:tc>
          <w:tcPr>
            <w:tcW w:w="1030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计算机</w:t>
            </w:r>
          </w:p>
        </w:tc>
        <w:tc>
          <w:tcPr>
            <w:tcW w:w="1181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专业班级</w:t>
            </w:r>
          </w:p>
        </w:tc>
        <w:tc>
          <w:tcPr>
            <w:tcW w:w="1333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软件171</w:t>
            </w:r>
          </w:p>
        </w:tc>
        <w:tc>
          <w:tcPr>
            <w:tcW w:w="709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134" w:type="dxa"/>
            <w:gridSpan w:val="2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谢金宏</w:t>
            </w:r>
          </w:p>
        </w:tc>
        <w:tc>
          <w:tcPr>
            <w:tcW w:w="724" w:type="dxa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学号</w:t>
            </w:r>
          </w:p>
        </w:tc>
        <w:tc>
          <w:tcPr>
            <w:tcW w:w="1481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1706300001</w:t>
            </w:r>
          </w:p>
        </w:tc>
      </w:tr>
      <w:tr w:rsidR="00257445" w:rsidTr="00257445">
        <w:tc>
          <w:tcPr>
            <w:tcW w:w="1734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实验课程名称</w:t>
            </w:r>
          </w:p>
        </w:tc>
        <w:tc>
          <w:tcPr>
            <w:tcW w:w="3790" w:type="dxa"/>
            <w:gridSpan w:val="4"/>
          </w:tcPr>
          <w:p w:rsidR="00257445" w:rsidRDefault="0032492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面向对象程序设计实验</w:t>
            </w:r>
          </w:p>
        </w:tc>
        <w:tc>
          <w:tcPr>
            <w:tcW w:w="1291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成绩</w:t>
            </w:r>
          </w:p>
        </w:tc>
        <w:tc>
          <w:tcPr>
            <w:tcW w:w="1481" w:type="dxa"/>
          </w:tcPr>
          <w:p w:rsidR="00257445" w:rsidRDefault="00257445">
            <w:pPr>
              <w:rPr>
                <w:sz w:val="24"/>
                <w:szCs w:val="24"/>
              </w:rPr>
            </w:pPr>
          </w:p>
        </w:tc>
      </w:tr>
      <w:tr w:rsidR="00257445" w:rsidTr="00257445">
        <w:tc>
          <w:tcPr>
            <w:tcW w:w="1734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实验项目名称</w:t>
            </w:r>
          </w:p>
        </w:tc>
        <w:tc>
          <w:tcPr>
            <w:tcW w:w="3790" w:type="dxa"/>
            <w:gridSpan w:val="4"/>
          </w:tcPr>
          <w:p w:rsidR="00257445" w:rsidRDefault="00891F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IO流与文件</w:t>
            </w:r>
          </w:p>
        </w:tc>
        <w:tc>
          <w:tcPr>
            <w:tcW w:w="1291" w:type="dxa"/>
            <w:gridSpan w:val="2"/>
          </w:tcPr>
          <w:p w:rsidR="00257445" w:rsidRPr="00257445" w:rsidRDefault="00257445">
            <w:pPr>
              <w:rPr>
                <w:b/>
                <w:sz w:val="24"/>
                <w:szCs w:val="24"/>
              </w:rPr>
            </w:pPr>
            <w:r w:rsidRPr="00257445">
              <w:rPr>
                <w:rFonts w:hint="eastAsia"/>
                <w:b/>
                <w:sz w:val="24"/>
                <w:szCs w:val="24"/>
              </w:rPr>
              <w:t>指导老师</w:t>
            </w:r>
          </w:p>
        </w:tc>
        <w:tc>
          <w:tcPr>
            <w:tcW w:w="1481" w:type="dxa"/>
            <w:vAlign w:val="center"/>
          </w:tcPr>
          <w:p w:rsidR="00257445" w:rsidRDefault="00257445" w:rsidP="00257445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陶文正</w:t>
            </w:r>
            <w:proofErr w:type="gramEnd"/>
          </w:p>
        </w:tc>
      </w:tr>
    </w:tbl>
    <w:p w:rsidR="00310BA7" w:rsidRDefault="0081079B" w:rsidP="00310BA7">
      <w:pPr>
        <w:pStyle w:val="1"/>
      </w:pPr>
      <w:r w:rsidRPr="0081079B">
        <w:rPr>
          <w:rFonts w:hint="eastAsia"/>
        </w:rPr>
        <w:t>实验目的及要求</w:t>
      </w:r>
    </w:p>
    <w:p w:rsidR="008933FF" w:rsidRDefault="008933FF" w:rsidP="008933F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掌握流的概念</w:t>
      </w:r>
    </w:p>
    <w:p w:rsidR="008933FF" w:rsidRPr="008933FF" w:rsidRDefault="008933FF" w:rsidP="008933FF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掌握文本文件和二进制文件的使用方法</w:t>
      </w:r>
    </w:p>
    <w:p w:rsidR="0081079B" w:rsidRDefault="0081079B" w:rsidP="0081079B">
      <w:pPr>
        <w:pStyle w:val="1"/>
      </w:pPr>
      <w:r>
        <w:rPr>
          <w:rFonts w:hint="eastAsia"/>
        </w:rPr>
        <w:t>实验设备及平台</w:t>
      </w:r>
    </w:p>
    <w:p w:rsidR="00707C79" w:rsidRPr="00707C79" w:rsidRDefault="00707C79" w:rsidP="00707C79">
      <w:r>
        <w:rPr>
          <w:rFonts w:hint="eastAsia"/>
        </w:rPr>
        <w:t>运行Visu</w:t>
      </w:r>
      <w:r>
        <w:t>al Studio 201</w:t>
      </w:r>
      <w:r>
        <w:rPr>
          <w:rFonts w:hint="eastAsia"/>
        </w:rPr>
        <w:t>7的微型计算机</w:t>
      </w:r>
      <w:r w:rsidR="004B1E7A">
        <w:rPr>
          <w:rFonts w:hint="eastAsia"/>
        </w:rPr>
        <w:t>。</w:t>
      </w:r>
    </w:p>
    <w:p w:rsidR="0081079B" w:rsidRDefault="0081079B" w:rsidP="0081079B">
      <w:pPr>
        <w:pStyle w:val="1"/>
      </w:pPr>
      <w:r>
        <w:rPr>
          <w:rFonts w:hint="eastAsia"/>
        </w:rPr>
        <w:t>实验内容及步骤</w:t>
      </w:r>
    </w:p>
    <w:p w:rsidR="007C3214" w:rsidRDefault="007C3214" w:rsidP="007C3214">
      <w:pPr>
        <w:pStyle w:val="2"/>
      </w:pPr>
      <w:r>
        <w:rPr>
          <w:rFonts w:hint="eastAsia"/>
        </w:rPr>
        <w:t>文本文件练习</w:t>
      </w:r>
    </w:p>
    <w:p w:rsidR="0008311C" w:rsidRDefault="00865AFE" w:rsidP="0008311C">
      <w:r>
        <w:rPr>
          <w:rFonts w:hint="eastAsia"/>
        </w:rPr>
        <w:t>编写一个能显示特定文本文件内容，并且能统计文本文件行数的程序。</w:t>
      </w:r>
    </w:p>
    <w:p w:rsidR="00F36EA4" w:rsidRDefault="00F36EA4" w:rsidP="0008311C"/>
    <w:p w:rsidR="0008311C" w:rsidRPr="0008311C" w:rsidRDefault="0008311C" w:rsidP="0008311C">
      <w:r>
        <w:rPr>
          <w:rFonts w:hint="eastAsia"/>
        </w:rPr>
        <w:t>程序代码如下，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__FILE__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file, str))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str.size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right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"  "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行数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line_count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字符数（不含换行符）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char_count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8311C" w:rsidRDefault="0008311C" w:rsidP="000831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8311C" w:rsidRDefault="0008311C" w:rsidP="0008311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A4539" w:rsidRDefault="002A4539" w:rsidP="0008311C"/>
    <w:p w:rsidR="002A4539" w:rsidRDefault="002A4539" w:rsidP="0008311C">
      <w:r>
        <w:rPr>
          <w:rFonts w:hint="eastAsia"/>
        </w:rPr>
        <w:t>程序产生的输出为：</w:t>
      </w:r>
    </w:p>
    <w:p w:rsidR="00AD0962" w:rsidRPr="00AD0962" w:rsidRDefault="00AD0962" w:rsidP="00AD0962">
      <w:pPr>
        <w:rPr>
          <w:shd w:val="pct15" w:color="auto" w:fill="FFFFFF"/>
        </w:rPr>
      </w:pPr>
      <w:proofErr w:type="gramStart"/>
      <w:r w:rsidRPr="00AD0962">
        <w:rPr>
          <w:shd w:val="pct15" w:color="auto" w:fill="FFFFFF"/>
        </w:rPr>
        <w:t>1  #</w:t>
      </w:r>
      <w:proofErr w:type="gramEnd"/>
      <w:r w:rsidRPr="00AD0962">
        <w:rPr>
          <w:shd w:val="pct15" w:color="auto" w:fill="FFFFFF"/>
        </w:rPr>
        <w:t>include &lt;iostream&gt;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 </w:t>
      </w:r>
      <w:proofErr w:type="gramStart"/>
      <w:r w:rsidRPr="00AD0962">
        <w:rPr>
          <w:shd w:val="pct15" w:color="auto" w:fill="FFFFFF"/>
        </w:rPr>
        <w:t>2  #</w:t>
      </w:r>
      <w:proofErr w:type="gramEnd"/>
      <w:r w:rsidRPr="00AD0962">
        <w:rPr>
          <w:shd w:val="pct15" w:color="auto" w:fill="FFFFFF"/>
        </w:rPr>
        <w:t>include &lt;</w:t>
      </w:r>
      <w:proofErr w:type="spellStart"/>
      <w:r w:rsidRPr="00AD0962">
        <w:rPr>
          <w:shd w:val="pct15" w:color="auto" w:fill="FFFFFF"/>
        </w:rPr>
        <w:t>iomanip</w:t>
      </w:r>
      <w:proofErr w:type="spellEnd"/>
      <w:r w:rsidRPr="00AD0962">
        <w:rPr>
          <w:shd w:val="pct15" w:color="auto" w:fill="FFFFFF"/>
        </w:rPr>
        <w:t>&gt;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 </w:t>
      </w:r>
      <w:proofErr w:type="gramStart"/>
      <w:r w:rsidRPr="00AD0962">
        <w:rPr>
          <w:shd w:val="pct15" w:color="auto" w:fill="FFFFFF"/>
        </w:rPr>
        <w:t>3  #</w:t>
      </w:r>
      <w:proofErr w:type="gramEnd"/>
      <w:r w:rsidRPr="00AD0962">
        <w:rPr>
          <w:shd w:val="pct15" w:color="auto" w:fill="FFFFFF"/>
        </w:rPr>
        <w:t>include &lt;string&gt;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 4  #include &lt;</w:t>
      </w:r>
      <w:proofErr w:type="spellStart"/>
      <w:r w:rsidRPr="00AD0962">
        <w:rPr>
          <w:shd w:val="pct15" w:color="auto" w:fill="FFFFFF"/>
        </w:rPr>
        <w:t>fstream</w:t>
      </w:r>
      <w:proofErr w:type="spellEnd"/>
      <w:r w:rsidRPr="00AD0962">
        <w:rPr>
          <w:shd w:val="pct15" w:color="auto" w:fill="FFFFFF"/>
        </w:rPr>
        <w:t>&gt;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 </w:t>
      </w:r>
      <w:proofErr w:type="gramStart"/>
      <w:r w:rsidRPr="00AD0962">
        <w:rPr>
          <w:shd w:val="pct15" w:color="auto" w:fill="FFFFFF"/>
        </w:rPr>
        <w:t>5  using</w:t>
      </w:r>
      <w:proofErr w:type="gramEnd"/>
      <w:r w:rsidRPr="00AD0962">
        <w:rPr>
          <w:shd w:val="pct15" w:color="auto" w:fill="FFFFFF"/>
        </w:rPr>
        <w:t xml:space="preserve"> namespace std;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 6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 </w:t>
      </w:r>
      <w:proofErr w:type="gramStart"/>
      <w:r w:rsidRPr="00AD0962">
        <w:rPr>
          <w:shd w:val="pct15" w:color="auto" w:fill="FFFFFF"/>
        </w:rPr>
        <w:t>7  int</w:t>
      </w:r>
      <w:proofErr w:type="gramEnd"/>
      <w:r w:rsidRPr="00AD0962">
        <w:rPr>
          <w:shd w:val="pct15" w:color="auto" w:fill="FFFFFF"/>
        </w:rPr>
        <w:t xml:space="preserve"> main()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 </w:t>
      </w:r>
      <w:proofErr w:type="gramStart"/>
      <w:r w:rsidRPr="00AD0962">
        <w:rPr>
          <w:shd w:val="pct15" w:color="auto" w:fill="FFFFFF"/>
        </w:rPr>
        <w:t>8  {</w:t>
      </w:r>
      <w:proofErr w:type="gramEnd"/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 9      </w:t>
      </w:r>
      <w:proofErr w:type="spellStart"/>
      <w:r w:rsidRPr="00AD0962">
        <w:rPr>
          <w:shd w:val="pct15" w:color="auto" w:fill="FFFFFF"/>
        </w:rPr>
        <w:t>fstream</w:t>
      </w:r>
      <w:proofErr w:type="spellEnd"/>
      <w:r w:rsidRPr="00AD0962">
        <w:rPr>
          <w:shd w:val="pct15" w:color="auto" w:fill="FFFFFF"/>
        </w:rPr>
        <w:t xml:space="preserve"> file(__FILE__);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>10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11      int </w:t>
      </w:r>
      <w:proofErr w:type="spellStart"/>
      <w:r w:rsidRPr="00AD0962">
        <w:rPr>
          <w:shd w:val="pct15" w:color="auto" w:fill="FFFFFF"/>
        </w:rPr>
        <w:t>line_count</w:t>
      </w:r>
      <w:proofErr w:type="spellEnd"/>
      <w:r w:rsidRPr="00AD0962">
        <w:rPr>
          <w:shd w:val="pct15" w:color="auto" w:fill="FFFFFF"/>
        </w:rPr>
        <w:t xml:space="preserve"> = 0, </w:t>
      </w:r>
      <w:proofErr w:type="spellStart"/>
      <w:r w:rsidRPr="00AD0962">
        <w:rPr>
          <w:shd w:val="pct15" w:color="auto" w:fill="FFFFFF"/>
        </w:rPr>
        <w:t>char_count</w:t>
      </w:r>
      <w:proofErr w:type="spellEnd"/>
      <w:r w:rsidRPr="00AD0962">
        <w:rPr>
          <w:shd w:val="pct15" w:color="auto" w:fill="FFFFFF"/>
        </w:rPr>
        <w:t xml:space="preserve"> = 0;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>12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>13      string str;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>14      while (</w:t>
      </w:r>
      <w:proofErr w:type="spellStart"/>
      <w:proofErr w:type="gramStart"/>
      <w:r w:rsidRPr="00AD0962">
        <w:rPr>
          <w:shd w:val="pct15" w:color="auto" w:fill="FFFFFF"/>
        </w:rPr>
        <w:t>getline</w:t>
      </w:r>
      <w:proofErr w:type="spellEnd"/>
      <w:r w:rsidRPr="00AD0962">
        <w:rPr>
          <w:shd w:val="pct15" w:color="auto" w:fill="FFFFFF"/>
        </w:rPr>
        <w:t>(</w:t>
      </w:r>
      <w:proofErr w:type="gramEnd"/>
      <w:r w:rsidRPr="00AD0962">
        <w:rPr>
          <w:shd w:val="pct15" w:color="auto" w:fill="FFFFFF"/>
        </w:rPr>
        <w:t>file, str))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15   </w:t>
      </w:r>
      <w:proofErr w:type="gramStart"/>
      <w:r w:rsidRPr="00AD0962">
        <w:rPr>
          <w:shd w:val="pct15" w:color="auto" w:fill="FFFFFF"/>
        </w:rPr>
        <w:t xml:space="preserve">   {</w:t>
      </w:r>
      <w:proofErr w:type="gramEnd"/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16              </w:t>
      </w:r>
      <w:proofErr w:type="spellStart"/>
      <w:r w:rsidRPr="00AD0962">
        <w:rPr>
          <w:shd w:val="pct15" w:color="auto" w:fill="FFFFFF"/>
        </w:rPr>
        <w:t>line_count</w:t>
      </w:r>
      <w:proofErr w:type="spellEnd"/>
      <w:r w:rsidRPr="00AD0962">
        <w:rPr>
          <w:shd w:val="pct15" w:color="auto" w:fill="FFFFFF"/>
        </w:rPr>
        <w:t xml:space="preserve"> += 1;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17              </w:t>
      </w:r>
      <w:proofErr w:type="spellStart"/>
      <w:r w:rsidRPr="00AD0962">
        <w:rPr>
          <w:shd w:val="pct15" w:color="auto" w:fill="FFFFFF"/>
        </w:rPr>
        <w:t>char_count</w:t>
      </w:r>
      <w:proofErr w:type="spellEnd"/>
      <w:r w:rsidRPr="00AD0962">
        <w:rPr>
          <w:shd w:val="pct15" w:color="auto" w:fill="FFFFFF"/>
        </w:rPr>
        <w:t xml:space="preserve"> += </w:t>
      </w:r>
      <w:proofErr w:type="spellStart"/>
      <w:proofErr w:type="gramStart"/>
      <w:r w:rsidRPr="00AD0962">
        <w:rPr>
          <w:shd w:val="pct15" w:color="auto" w:fill="FFFFFF"/>
        </w:rPr>
        <w:t>str.size</w:t>
      </w:r>
      <w:proofErr w:type="spellEnd"/>
      <w:proofErr w:type="gramEnd"/>
      <w:r w:rsidRPr="00AD0962">
        <w:rPr>
          <w:shd w:val="pct15" w:color="auto" w:fill="FFFFFF"/>
        </w:rPr>
        <w:t>();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>18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19              </w:t>
      </w:r>
      <w:proofErr w:type="spellStart"/>
      <w:proofErr w:type="gramStart"/>
      <w:r w:rsidRPr="00AD0962">
        <w:rPr>
          <w:shd w:val="pct15" w:color="auto" w:fill="FFFFFF"/>
        </w:rPr>
        <w:t>cout.width</w:t>
      </w:r>
      <w:proofErr w:type="spellEnd"/>
      <w:proofErr w:type="gramEnd"/>
      <w:r w:rsidRPr="00AD0962">
        <w:rPr>
          <w:shd w:val="pct15" w:color="auto" w:fill="FFFFFF"/>
        </w:rPr>
        <w:t>(2);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20              </w:t>
      </w:r>
      <w:proofErr w:type="spellStart"/>
      <w:r w:rsidRPr="00AD0962">
        <w:rPr>
          <w:shd w:val="pct15" w:color="auto" w:fill="FFFFFF"/>
        </w:rPr>
        <w:t>cout</w:t>
      </w:r>
      <w:proofErr w:type="spellEnd"/>
      <w:r w:rsidRPr="00AD0962">
        <w:rPr>
          <w:shd w:val="pct15" w:color="auto" w:fill="FFFFFF"/>
        </w:rPr>
        <w:t xml:space="preserve"> &lt;&lt; right &lt;&lt; </w:t>
      </w:r>
      <w:proofErr w:type="spellStart"/>
      <w:r w:rsidRPr="00AD0962">
        <w:rPr>
          <w:shd w:val="pct15" w:color="auto" w:fill="FFFFFF"/>
        </w:rPr>
        <w:t>line_count</w:t>
      </w:r>
      <w:proofErr w:type="spellEnd"/>
      <w:r w:rsidRPr="00AD0962">
        <w:rPr>
          <w:shd w:val="pct15" w:color="auto" w:fill="FFFFFF"/>
        </w:rPr>
        <w:t xml:space="preserve"> &lt;&lt; </w:t>
      </w:r>
      <w:proofErr w:type="gramStart"/>
      <w:r w:rsidRPr="00AD0962">
        <w:rPr>
          <w:shd w:val="pct15" w:color="auto" w:fill="FFFFFF"/>
        </w:rPr>
        <w:t>"  "</w:t>
      </w:r>
      <w:proofErr w:type="gramEnd"/>
      <w:r w:rsidRPr="00AD0962">
        <w:rPr>
          <w:shd w:val="pct15" w:color="auto" w:fill="FFFFFF"/>
        </w:rPr>
        <w:t xml:space="preserve"> &lt;&lt; str &lt;&lt; </w:t>
      </w:r>
      <w:proofErr w:type="spellStart"/>
      <w:r w:rsidRPr="00AD0962">
        <w:rPr>
          <w:shd w:val="pct15" w:color="auto" w:fill="FFFFFF"/>
        </w:rPr>
        <w:t>endl</w:t>
      </w:r>
      <w:proofErr w:type="spellEnd"/>
      <w:r w:rsidRPr="00AD0962">
        <w:rPr>
          <w:shd w:val="pct15" w:color="auto" w:fill="FFFFFF"/>
        </w:rPr>
        <w:t>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21    </w:t>
      </w:r>
      <w:proofErr w:type="gramStart"/>
      <w:r w:rsidRPr="00AD0962">
        <w:rPr>
          <w:shd w:val="pct15" w:color="auto" w:fill="FFFFFF"/>
        </w:rPr>
        <w:t xml:space="preserve">  }</w:t>
      </w:r>
      <w:proofErr w:type="gramEnd"/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22      </w:t>
      </w:r>
      <w:proofErr w:type="spellStart"/>
      <w:r w:rsidRPr="00AD0962">
        <w:rPr>
          <w:shd w:val="pct15" w:color="auto" w:fill="FFFFFF"/>
        </w:rPr>
        <w:t>cout</w:t>
      </w:r>
      <w:proofErr w:type="spellEnd"/>
      <w:r w:rsidRPr="00AD0962">
        <w:rPr>
          <w:shd w:val="pct15" w:color="auto" w:fill="FFFFFF"/>
        </w:rPr>
        <w:t xml:space="preserve"> &lt;&lt; "行数" &lt;&lt; </w:t>
      </w:r>
      <w:proofErr w:type="spellStart"/>
      <w:r w:rsidRPr="00AD0962">
        <w:rPr>
          <w:shd w:val="pct15" w:color="auto" w:fill="FFFFFF"/>
        </w:rPr>
        <w:t>line_count</w:t>
      </w:r>
      <w:proofErr w:type="spellEnd"/>
      <w:r w:rsidRPr="00AD0962">
        <w:rPr>
          <w:shd w:val="pct15" w:color="auto" w:fill="FFFFFF"/>
        </w:rPr>
        <w:t xml:space="preserve"> &lt;&lt; </w:t>
      </w:r>
      <w:proofErr w:type="spellStart"/>
      <w:r w:rsidRPr="00AD0962">
        <w:rPr>
          <w:shd w:val="pct15" w:color="auto" w:fill="FFFFFF"/>
        </w:rPr>
        <w:t>endl</w:t>
      </w:r>
      <w:proofErr w:type="spellEnd"/>
      <w:r w:rsidRPr="00AD0962">
        <w:rPr>
          <w:shd w:val="pct15" w:color="auto" w:fill="FFFFFF"/>
        </w:rPr>
        <w:t>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23      </w:t>
      </w:r>
      <w:proofErr w:type="spellStart"/>
      <w:r w:rsidRPr="00AD0962">
        <w:rPr>
          <w:shd w:val="pct15" w:color="auto" w:fill="FFFFFF"/>
        </w:rPr>
        <w:t>cout</w:t>
      </w:r>
      <w:proofErr w:type="spellEnd"/>
      <w:r w:rsidRPr="00AD0962">
        <w:rPr>
          <w:shd w:val="pct15" w:color="auto" w:fill="FFFFFF"/>
        </w:rPr>
        <w:t xml:space="preserve"> &lt;&lt; "字符数（不含换行符）" &lt;&lt; </w:t>
      </w:r>
      <w:proofErr w:type="spellStart"/>
      <w:r w:rsidRPr="00AD0962">
        <w:rPr>
          <w:shd w:val="pct15" w:color="auto" w:fill="FFFFFF"/>
        </w:rPr>
        <w:t>char_count</w:t>
      </w:r>
      <w:proofErr w:type="spellEnd"/>
      <w:r w:rsidRPr="00AD0962">
        <w:rPr>
          <w:shd w:val="pct15" w:color="auto" w:fill="FFFFFF"/>
        </w:rPr>
        <w:t xml:space="preserve"> &lt;&lt; </w:t>
      </w:r>
      <w:proofErr w:type="spellStart"/>
      <w:r w:rsidRPr="00AD0962">
        <w:rPr>
          <w:shd w:val="pct15" w:color="auto" w:fill="FFFFFF"/>
        </w:rPr>
        <w:t>endl</w:t>
      </w:r>
      <w:proofErr w:type="spellEnd"/>
      <w:r w:rsidRPr="00AD0962">
        <w:rPr>
          <w:shd w:val="pct15" w:color="auto" w:fill="FFFFFF"/>
        </w:rPr>
        <w:t>;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>24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shd w:val="pct15" w:color="auto" w:fill="FFFFFF"/>
        </w:rPr>
        <w:t xml:space="preserve">25      </w:t>
      </w:r>
      <w:proofErr w:type="gramStart"/>
      <w:r w:rsidRPr="00AD0962">
        <w:rPr>
          <w:shd w:val="pct15" w:color="auto" w:fill="FFFFFF"/>
        </w:rPr>
        <w:t>system</w:t>
      </w:r>
      <w:proofErr w:type="gramEnd"/>
      <w:r w:rsidRPr="00AD0962">
        <w:rPr>
          <w:shd w:val="pct15" w:color="auto" w:fill="FFFFFF"/>
        </w:rPr>
        <w:t>("pause");</w:t>
      </w:r>
    </w:p>
    <w:p w:rsidR="00AD0962" w:rsidRPr="00AD0962" w:rsidRDefault="00AD0962" w:rsidP="00AD0962">
      <w:pPr>
        <w:rPr>
          <w:shd w:val="pct15" w:color="auto" w:fill="FFFFFF"/>
        </w:rPr>
      </w:pPr>
      <w:proofErr w:type="gramStart"/>
      <w:r w:rsidRPr="00AD0962">
        <w:rPr>
          <w:shd w:val="pct15" w:color="auto" w:fill="FFFFFF"/>
        </w:rPr>
        <w:lastRenderedPageBreak/>
        <w:t>26  }</w:t>
      </w:r>
      <w:proofErr w:type="gramEnd"/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rFonts w:hint="eastAsia"/>
          <w:shd w:val="pct15" w:color="auto" w:fill="FFFFFF"/>
        </w:rPr>
        <w:t>行数</w:t>
      </w:r>
      <w:r w:rsidRPr="00AD0962">
        <w:rPr>
          <w:shd w:val="pct15" w:color="auto" w:fill="FFFFFF"/>
        </w:rPr>
        <w:t>26</w:t>
      </w:r>
    </w:p>
    <w:p w:rsidR="00AD0962" w:rsidRPr="00AD0962" w:rsidRDefault="00AD0962" w:rsidP="00AD0962">
      <w:pPr>
        <w:rPr>
          <w:shd w:val="pct15" w:color="auto" w:fill="FFFFFF"/>
        </w:rPr>
      </w:pPr>
      <w:r w:rsidRPr="00AD0962">
        <w:rPr>
          <w:rFonts w:hint="eastAsia"/>
          <w:shd w:val="pct15" w:color="auto" w:fill="FFFFFF"/>
        </w:rPr>
        <w:t>字符数（不含换行符）</w:t>
      </w:r>
      <w:r w:rsidRPr="00AD0962">
        <w:rPr>
          <w:shd w:val="pct15" w:color="auto" w:fill="FFFFFF"/>
        </w:rPr>
        <w:t>431</w:t>
      </w:r>
    </w:p>
    <w:p w:rsidR="002A4539" w:rsidRPr="00AD0962" w:rsidRDefault="00AD0962" w:rsidP="00AD0962">
      <w:pPr>
        <w:rPr>
          <w:shd w:val="pct15" w:color="auto" w:fill="FFFFFF"/>
        </w:rPr>
      </w:pPr>
      <w:r w:rsidRPr="00AD0962">
        <w:rPr>
          <w:rFonts w:hint="eastAsia"/>
          <w:shd w:val="pct15" w:color="auto" w:fill="FFFFFF"/>
        </w:rPr>
        <w:t>请按任意键继续</w:t>
      </w:r>
      <w:r w:rsidRPr="00AD0962">
        <w:rPr>
          <w:shd w:val="pct15" w:color="auto" w:fill="FFFFFF"/>
        </w:rPr>
        <w:t>. . .</w:t>
      </w:r>
    </w:p>
    <w:p w:rsidR="0081079B" w:rsidRDefault="005D4BA8" w:rsidP="005D4BA8">
      <w:pPr>
        <w:pStyle w:val="2"/>
      </w:pPr>
      <w:r>
        <w:rPr>
          <w:rFonts w:hint="eastAsia"/>
        </w:rPr>
        <w:t>二进制文件练习</w:t>
      </w:r>
    </w:p>
    <w:p w:rsidR="00332524" w:rsidRDefault="00E26558" w:rsidP="00332524">
      <w:r>
        <w:rPr>
          <w:rFonts w:hint="eastAsia"/>
        </w:rPr>
        <w:t>建立一个存放图书信息的二进制文件“b</w:t>
      </w:r>
      <w:r>
        <w:t>oo</w:t>
      </w:r>
      <w:r w:rsidR="001C7EE3">
        <w:t>kf</w:t>
      </w:r>
      <w:r>
        <w:t>.</w:t>
      </w:r>
      <w:r w:rsidR="001C7EE3">
        <w:t>dat</w:t>
      </w:r>
      <w:r>
        <w:rPr>
          <w:rFonts w:hint="eastAsia"/>
        </w:rPr>
        <w:t>”</w:t>
      </w:r>
      <w:r w:rsidR="001C7EE3">
        <w:rPr>
          <w:rFonts w:hint="eastAsia"/>
        </w:rPr>
        <w:t>，</w:t>
      </w:r>
      <w:r w:rsidR="002C6AFB">
        <w:rPr>
          <w:rFonts w:hint="eastAsia"/>
        </w:rPr>
        <w:t>该文件的每条记录包括图书编号、图书名、出版社</w:t>
      </w:r>
      <w:r w:rsidR="00C21AFA">
        <w:rPr>
          <w:rFonts w:hint="eastAsia"/>
        </w:rPr>
        <w:t>、作者和价格。编写程序，使得程序能够读取文件中的信息，并能够</w:t>
      </w:r>
      <w:r w:rsidR="00950FFC">
        <w:rPr>
          <w:rFonts w:hint="eastAsia"/>
        </w:rPr>
        <w:t>添加新纪录以及删除指定的记录。</w:t>
      </w:r>
    </w:p>
    <w:p w:rsidR="00950FFC" w:rsidRDefault="00950FFC" w:rsidP="00332524"/>
    <w:p w:rsidR="00950FFC" w:rsidRDefault="002C409F" w:rsidP="00332524">
      <w:r>
        <w:rPr>
          <w:rFonts w:hint="eastAsia"/>
        </w:rPr>
        <w:t>程序采用多文件结构</w:t>
      </w:r>
      <w:r w:rsidR="00DE5208">
        <w:rPr>
          <w:rFonts w:hint="eastAsia"/>
        </w:rPr>
        <w:t>。</w:t>
      </w:r>
      <w:r w:rsidR="00745960">
        <w:rPr>
          <w:rFonts w:hint="eastAsia"/>
        </w:rPr>
        <w:t>程序启动时从文本中读取图书信息到内存中</w:t>
      </w:r>
      <w:r w:rsidR="00F271C6">
        <w:rPr>
          <w:rFonts w:hint="eastAsia"/>
        </w:rPr>
        <w:t>，并在退出时将更新的图书信息写入文件</w:t>
      </w:r>
      <w:r w:rsidR="00745960">
        <w:rPr>
          <w:rFonts w:hint="eastAsia"/>
        </w:rPr>
        <w:t>。</w:t>
      </w:r>
      <w:r w:rsidR="001A5C35">
        <w:rPr>
          <w:rFonts w:hint="eastAsia"/>
        </w:rPr>
        <w:t>程序实现了题目要求的</w:t>
      </w:r>
      <w:r w:rsidR="002F4A74">
        <w:rPr>
          <w:rFonts w:hint="eastAsia"/>
        </w:rPr>
        <w:t>浏览、插入和删除功能。</w:t>
      </w:r>
      <w:r w:rsidR="00BB78CA">
        <w:rPr>
          <w:rFonts w:hint="eastAsia"/>
        </w:rPr>
        <w:t>为了便于调试，程序维护了一个日志模块，该模块将程序运行过程中的关键信息保存到文件中。</w:t>
      </w:r>
    </w:p>
    <w:p w:rsidR="0053715A" w:rsidRDefault="0053715A" w:rsidP="00332524"/>
    <w:p w:rsidR="0053715A" w:rsidRDefault="0053715A" w:rsidP="00332524">
      <w:r>
        <w:rPr>
          <w:rFonts w:hint="eastAsia"/>
        </w:rPr>
        <w:t>具体的代码实现如下，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book.h</w:t>
      </w:r>
      <w:proofErr w:type="spellEnd"/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BOOK_H_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BOOK_H_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serial;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title;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press;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author;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C57BBC" w:rsidRDefault="00C57BBC" w:rsidP="00C57BB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2E7C" w:rsidRDefault="00C57BBC" w:rsidP="00C57BBC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C57BBC" w:rsidRDefault="00C57BBC" w:rsidP="00C57BBC"/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toolchain.h</w:t>
      </w:r>
      <w:proofErr w:type="spellEnd"/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ifndef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TOOLCHAIN_H_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TOOLCHAIN_H_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EventLevel</w:t>
      </w:r>
      <w:proofErr w:type="spellEnd"/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Debug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Warning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 = 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日志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调试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警告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故障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timestamp(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error(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parse_raw_string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eatline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eatline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57BBC" w:rsidRDefault="009866B1" w:rsidP="009866B1">
      <w:pPr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#endif</w:t>
      </w:r>
    </w:p>
    <w:p w:rsidR="009866B1" w:rsidRDefault="009866B1" w:rsidP="009866B1"/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main.cpp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book.h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toolchain.h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"bookf.dat"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log_file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books;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menu();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explore(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erase(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choice; input(choice);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(choice)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explore(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erase(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0);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Noops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log_file.open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::app);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log_file.is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无法打开日志文件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-1);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clog.rdbuf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log_file.rdbuf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file.open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图书记录已经存在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nxt.serial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parse_raw_string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nxt.title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parse_raw_string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nxt.press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parse_raw_string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nxt.author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parse_raw_string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(file);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file.read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*)&amp;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nxt.price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file.eof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从文件中读取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to_string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条记录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图书记录不存在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atexit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(dispose);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程序完成初始化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menu(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神奇的图书管理系统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"1 -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浏览图书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"2 -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"3 -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以编号查询图书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"4 -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以编号删除图书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"0 -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explore(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show(books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浏览图书记录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append(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nxt.serial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nxt.title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书名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nxt.press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出版社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nxt.author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作者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input(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nxt.price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价格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已添加图书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nxt.title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添加图书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nxt.title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locate(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serial; input(serial,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图书编号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serial) 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it, 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显示标题为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不存在标题为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不存在标题为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erase()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serial; input(serial,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图书编号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books.begin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it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it)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serial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serial) 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books.erase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(it);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删除了编号为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删除标题为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不存在编号为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找不到编号为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serial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的图书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dispose(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准备将更改保存到文件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file.open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dat_path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::out |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trunc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file.seekp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::beg);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serial.c_str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serial.c_str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+ 1);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title.c_str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title.c_str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+ 1);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press.c_str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press.c_str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+ 1);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file.write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author.c_str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author.c_str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 + 1);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file.write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*)&amp;books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.price,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log(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程序终止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file.close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866B1" w:rsidRDefault="009866B1" w:rsidP="009866B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F3397" w:rsidRDefault="003F3397" w:rsidP="00332524"/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toolchain.cpp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toolchain.h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timestamp(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time_t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time(&amp;current);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stamp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(&amp;current));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stamp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"["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stamp.substr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stamp.size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()-1)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"]"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stamp;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timestamp(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log(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EventLevel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clog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timestamp(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event_name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level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parse_raw_string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fstream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2048];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tail = 0;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&amp;&amp;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file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buf+tail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1))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[tail]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++tail;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"&lt;--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idx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.serial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书名：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.title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出版社：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作者：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.author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价格：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.price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input&lt;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"&gt;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eatline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cin.clear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866B1" w:rsidRDefault="009866B1" w:rsidP="009866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cin.get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66B1" w:rsidRDefault="009866B1" w:rsidP="009866B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9866B1" w:rsidRDefault="009866B1" w:rsidP="00332524"/>
    <w:p w:rsidR="00707C91" w:rsidRDefault="00EF5D8E" w:rsidP="00332524">
      <w:r>
        <w:rPr>
          <w:rFonts w:hint="eastAsia"/>
        </w:rPr>
        <w:t>一次可能的交互</w:t>
      </w:r>
      <w:r w:rsidR="00F86A9E">
        <w:rPr>
          <w:rFonts w:hint="eastAsia"/>
        </w:rPr>
        <w:t>如下</w:t>
      </w:r>
      <w:r w:rsidR="0053715A">
        <w:rPr>
          <w:rFonts w:hint="eastAsia"/>
        </w:rPr>
        <w:t>，</w:t>
      </w:r>
    </w:p>
    <w:p w:rsidR="00E91E6A" w:rsidRDefault="00F6606F" w:rsidP="00332524">
      <w:r>
        <w:rPr>
          <w:rFonts w:hint="eastAsia"/>
          <w:noProof/>
        </w:rPr>
        <w:drawing>
          <wp:inline distT="0" distB="0" distL="0" distR="0">
            <wp:extent cx="5274310" cy="2750820"/>
            <wp:effectExtent l="0" t="0" r="2540" b="0"/>
            <wp:docPr id="1" name="图片 1" descr="C:\Users\light\Documents\GitHub\gzhu-coder\freshman\面向对象程序设计实验\HelloLibrary\Debug\HelloLibrary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0FC1D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A28" w:rsidRDefault="005C7A28" w:rsidP="00332524"/>
    <w:p w:rsidR="00357E8F" w:rsidRDefault="005C7A28" w:rsidP="00332524">
      <w:r>
        <w:rPr>
          <w:rFonts w:hint="eastAsia"/>
        </w:rPr>
        <w:t>部分日志</w:t>
      </w:r>
      <w:r w:rsidR="00F86A9E">
        <w:rPr>
          <w:rFonts w:hint="eastAsia"/>
        </w:rPr>
        <w:t>如下</w:t>
      </w:r>
      <w:r w:rsidR="0053715A">
        <w:rPr>
          <w:rFonts w:hint="eastAsia"/>
        </w:rPr>
        <w:t>，</w:t>
      </w:r>
    </w:p>
    <w:p w:rsidR="00E44BCF" w:rsidRPr="00E44BCF" w:rsidRDefault="00E44BCF" w:rsidP="00E44BCF">
      <w:pPr>
        <w:rPr>
          <w:shd w:val="pct15" w:color="auto" w:fill="FFFFFF"/>
        </w:rPr>
      </w:pPr>
      <w:r w:rsidRPr="00E44BCF">
        <w:rPr>
          <w:shd w:val="pct15" w:color="auto" w:fill="FFFFFF"/>
        </w:rPr>
        <w:t>[Thu May 10 01:15:20 2018] &lt;日志&gt; 图书记录已经存在</w:t>
      </w:r>
    </w:p>
    <w:p w:rsidR="00E44BCF" w:rsidRPr="00E44BCF" w:rsidRDefault="00E44BCF" w:rsidP="00E44BCF">
      <w:pPr>
        <w:rPr>
          <w:shd w:val="pct15" w:color="auto" w:fill="FFFFFF"/>
        </w:rPr>
      </w:pPr>
      <w:r w:rsidRPr="00E44BCF">
        <w:rPr>
          <w:shd w:val="pct15" w:color="auto" w:fill="FFFFFF"/>
        </w:rPr>
        <w:t>[Thu May 10 01:15:20 2018] &lt;日志&gt; 从文件中读取2条记录</w:t>
      </w:r>
    </w:p>
    <w:p w:rsidR="00E44BCF" w:rsidRPr="00E44BCF" w:rsidRDefault="00E44BCF" w:rsidP="00E44BCF">
      <w:pPr>
        <w:rPr>
          <w:shd w:val="pct15" w:color="auto" w:fill="FFFFFF"/>
        </w:rPr>
      </w:pPr>
      <w:r w:rsidRPr="00E44BCF">
        <w:rPr>
          <w:shd w:val="pct15" w:color="auto" w:fill="FFFFFF"/>
        </w:rPr>
        <w:t>[Thu May 10 01:15:20 2018] &lt;日志&gt; 程序完成初始化</w:t>
      </w:r>
    </w:p>
    <w:p w:rsidR="00E44BCF" w:rsidRPr="00E44BCF" w:rsidRDefault="00E44BCF" w:rsidP="00E44BCF">
      <w:pPr>
        <w:rPr>
          <w:shd w:val="pct15" w:color="auto" w:fill="FFFFFF"/>
        </w:rPr>
      </w:pPr>
      <w:r w:rsidRPr="00E44BCF">
        <w:rPr>
          <w:shd w:val="pct15" w:color="auto" w:fill="FFFFFF"/>
        </w:rPr>
        <w:t>[Thu May 10 01:15:51 2018] &lt;日志&gt; 添加图书How to Train Your Dragon</w:t>
      </w:r>
    </w:p>
    <w:p w:rsidR="00E44BCF" w:rsidRPr="00E44BCF" w:rsidRDefault="00E44BCF" w:rsidP="00E44BCF">
      <w:pPr>
        <w:rPr>
          <w:shd w:val="pct15" w:color="auto" w:fill="FFFFFF"/>
        </w:rPr>
      </w:pPr>
      <w:r w:rsidRPr="00E44BCF">
        <w:rPr>
          <w:shd w:val="pct15" w:color="auto" w:fill="FFFFFF"/>
        </w:rPr>
        <w:t>[Thu May 10 01:15:53 2018] &lt;日志&gt; 浏览图书记录</w:t>
      </w:r>
    </w:p>
    <w:p w:rsidR="00E44BCF" w:rsidRPr="00E44BCF" w:rsidRDefault="00E44BCF" w:rsidP="00E44BCF">
      <w:pPr>
        <w:rPr>
          <w:shd w:val="pct15" w:color="auto" w:fill="FFFFFF"/>
        </w:rPr>
      </w:pPr>
      <w:r w:rsidRPr="00E44BCF">
        <w:rPr>
          <w:shd w:val="pct15" w:color="auto" w:fill="FFFFFF"/>
        </w:rPr>
        <w:t>[Thu May 10 01:16:08 2018] &lt;日志&gt; 删除标题为1706300001的图书</w:t>
      </w:r>
    </w:p>
    <w:p w:rsidR="00E44BCF" w:rsidRPr="00E44BCF" w:rsidRDefault="00E44BCF" w:rsidP="00E44BCF">
      <w:pPr>
        <w:rPr>
          <w:shd w:val="pct15" w:color="auto" w:fill="FFFFFF"/>
        </w:rPr>
      </w:pPr>
      <w:r w:rsidRPr="00E44BCF">
        <w:rPr>
          <w:shd w:val="pct15" w:color="auto" w:fill="FFFFFF"/>
        </w:rPr>
        <w:t>[Thu May 10 01:16:10 2018] &lt;日志&gt; 浏览图书记录</w:t>
      </w:r>
    </w:p>
    <w:p w:rsidR="00E44BCF" w:rsidRDefault="00E44BCF" w:rsidP="00E44BCF">
      <w:pPr>
        <w:rPr>
          <w:shd w:val="pct15" w:color="auto" w:fill="FFFFFF"/>
        </w:rPr>
      </w:pPr>
      <w:r w:rsidRPr="00E44BCF">
        <w:rPr>
          <w:shd w:val="pct15" w:color="auto" w:fill="FFFFFF"/>
        </w:rPr>
        <w:t>[Thu May 10 01:16:14 2018] &lt;日志&gt; 浏览图书记录</w:t>
      </w:r>
    </w:p>
    <w:p w:rsidR="00357E8F" w:rsidRPr="00357E8F" w:rsidRDefault="00357E8F" w:rsidP="00332524">
      <w:pPr>
        <w:rPr>
          <w:shd w:val="pct15" w:color="auto" w:fill="FFFFFF"/>
        </w:rPr>
      </w:pPr>
      <w:r w:rsidRPr="00357E8F">
        <w:rPr>
          <w:shd w:val="pct15" w:color="auto" w:fill="FFFFFF"/>
        </w:rPr>
        <w:t>……</w:t>
      </w:r>
    </w:p>
    <w:p w:rsidR="00440D67" w:rsidRDefault="0081079B" w:rsidP="005726AC">
      <w:pPr>
        <w:pStyle w:val="1"/>
        <w:rPr>
          <w:rFonts w:hint="eastAsia"/>
        </w:rPr>
      </w:pPr>
      <w:r>
        <w:rPr>
          <w:rFonts w:hint="eastAsia"/>
        </w:rPr>
        <w:t>总结</w:t>
      </w:r>
    </w:p>
    <w:p w:rsidR="00440D67" w:rsidRPr="005726AC" w:rsidRDefault="001141F1" w:rsidP="005726AC">
      <w:pPr>
        <w:rPr>
          <w:rFonts w:hint="eastAsia"/>
        </w:rPr>
      </w:pPr>
      <w:r>
        <w:rPr>
          <w:rFonts w:hint="eastAsia"/>
        </w:rPr>
        <w:t>C</w:t>
      </w:r>
      <w:r>
        <w:t>++</w:t>
      </w:r>
      <w:proofErr w:type="gramStart"/>
      <w:r w:rsidR="005726AC">
        <w:rPr>
          <w:rFonts w:hint="eastAsia"/>
        </w:rPr>
        <w:t>流</w:t>
      </w:r>
      <w:r w:rsidR="00DF43BC">
        <w:rPr>
          <w:rFonts w:hint="eastAsia"/>
        </w:rPr>
        <w:t>内容</w:t>
      </w:r>
      <w:proofErr w:type="gramEnd"/>
      <w:r w:rsidR="00DF43BC">
        <w:rPr>
          <w:rFonts w:hint="eastAsia"/>
        </w:rPr>
        <w:t>比较繁杂</w:t>
      </w:r>
      <w:r w:rsidR="00491B98">
        <w:rPr>
          <w:rFonts w:hint="eastAsia"/>
        </w:rPr>
        <w:t>，</w:t>
      </w:r>
      <w:r w:rsidR="00A4726E">
        <w:rPr>
          <w:rFonts w:hint="eastAsia"/>
        </w:rPr>
        <w:t>关键的是平时多练习，并且把握住重要的脉络。</w:t>
      </w:r>
      <w:r w:rsidR="0060325E">
        <w:rPr>
          <w:rFonts w:hint="eastAsia"/>
        </w:rPr>
        <w:t>例如小数精度控制等等内容是较为重要的。文件部分的内容不难，注意掌握不同的文件打开方式带来的效果。</w:t>
      </w:r>
      <w:r w:rsidR="00440D67">
        <w:rPr>
          <w:rFonts w:hint="eastAsia"/>
        </w:rPr>
        <w:t>掌握了C</w:t>
      </w:r>
      <w:r w:rsidR="00440D67">
        <w:t>++</w:t>
      </w:r>
      <w:r w:rsidR="00440D67">
        <w:rPr>
          <w:rFonts w:hint="eastAsia"/>
        </w:rPr>
        <w:t>的流和文件，就可以借助文件保存程序的运行状态了，这是非常大的进步。</w:t>
      </w:r>
      <w:bookmarkStart w:id="0" w:name="_GoBack"/>
      <w:bookmarkEnd w:id="0"/>
    </w:p>
    <w:sectPr w:rsidR="00440D67" w:rsidRPr="00572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4D61" w:rsidRDefault="00794D61" w:rsidP="00310BA7">
      <w:r>
        <w:separator/>
      </w:r>
    </w:p>
  </w:endnote>
  <w:endnote w:type="continuationSeparator" w:id="0">
    <w:p w:rsidR="00794D61" w:rsidRDefault="00794D61" w:rsidP="00310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4D61" w:rsidRDefault="00794D61" w:rsidP="00310BA7">
      <w:r>
        <w:separator/>
      </w:r>
    </w:p>
  </w:footnote>
  <w:footnote w:type="continuationSeparator" w:id="0">
    <w:p w:rsidR="00794D61" w:rsidRDefault="00794D61" w:rsidP="00310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116F"/>
    <w:multiLevelType w:val="hybridMultilevel"/>
    <w:tmpl w:val="F0688558"/>
    <w:lvl w:ilvl="0" w:tplc="3F2CD364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4D5C29"/>
    <w:multiLevelType w:val="hybridMultilevel"/>
    <w:tmpl w:val="2DD48DFA"/>
    <w:lvl w:ilvl="0" w:tplc="977A8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F34F78"/>
    <w:multiLevelType w:val="hybridMultilevel"/>
    <w:tmpl w:val="F53A446E"/>
    <w:lvl w:ilvl="0" w:tplc="AB847E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77"/>
    <w:rsid w:val="00000227"/>
    <w:rsid w:val="0008311C"/>
    <w:rsid w:val="0009293F"/>
    <w:rsid w:val="001141F1"/>
    <w:rsid w:val="0016116F"/>
    <w:rsid w:val="0016459F"/>
    <w:rsid w:val="001A5C35"/>
    <w:rsid w:val="001C7EE3"/>
    <w:rsid w:val="001D2E7C"/>
    <w:rsid w:val="00257445"/>
    <w:rsid w:val="00286F2D"/>
    <w:rsid w:val="002A4539"/>
    <w:rsid w:val="002C409F"/>
    <w:rsid w:val="002C6AFB"/>
    <w:rsid w:val="002F4A74"/>
    <w:rsid w:val="00310BA7"/>
    <w:rsid w:val="00324920"/>
    <w:rsid w:val="00332524"/>
    <w:rsid w:val="00357E8F"/>
    <w:rsid w:val="003F3397"/>
    <w:rsid w:val="00440D67"/>
    <w:rsid w:val="00444C1B"/>
    <w:rsid w:val="00491B98"/>
    <w:rsid w:val="004B1E7A"/>
    <w:rsid w:val="0053715A"/>
    <w:rsid w:val="005726AC"/>
    <w:rsid w:val="005C7A28"/>
    <w:rsid w:val="005D4BA8"/>
    <w:rsid w:val="0060325E"/>
    <w:rsid w:val="006941AD"/>
    <w:rsid w:val="006D3212"/>
    <w:rsid w:val="006F54AB"/>
    <w:rsid w:val="00707C79"/>
    <w:rsid w:val="00707C91"/>
    <w:rsid w:val="00745960"/>
    <w:rsid w:val="00794D61"/>
    <w:rsid w:val="007C3214"/>
    <w:rsid w:val="007E4348"/>
    <w:rsid w:val="0081079B"/>
    <w:rsid w:val="00865AFE"/>
    <w:rsid w:val="00891F77"/>
    <w:rsid w:val="008933FF"/>
    <w:rsid w:val="008F4A69"/>
    <w:rsid w:val="00950FFC"/>
    <w:rsid w:val="009866B1"/>
    <w:rsid w:val="009963F9"/>
    <w:rsid w:val="009B0F6C"/>
    <w:rsid w:val="00A4726E"/>
    <w:rsid w:val="00A71B4E"/>
    <w:rsid w:val="00A755AC"/>
    <w:rsid w:val="00A86626"/>
    <w:rsid w:val="00AD0962"/>
    <w:rsid w:val="00AD7B46"/>
    <w:rsid w:val="00B20F07"/>
    <w:rsid w:val="00BB78CA"/>
    <w:rsid w:val="00C10719"/>
    <w:rsid w:val="00C21AFA"/>
    <w:rsid w:val="00C57BBC"/>
    <w:rsid w:val="00DC484F"/>
    <w:rsid w:val="00DD4704"/>
    <w:rsid w:val="00DD793C"/>
    <w:rsid w:val="00DE5208"/>
    <w:rsid w:val="00DF43BC"/>
    <w:rsid w:val="00E26558"/>
    <w:rsid w:val="00E44BCF"/>
    <w:rsid w:val="00E91E6A"/>
    <w:rsid w:val="00EF5D8E"/>
    <w:rsid w:val="00F21B36"/>
    <w:rsid w:val="00F271C6"/>
    <w:rsid w:val="00F36EA4"/>
    <w:rsid w:val="00F459C9"/>
    <w:rsid w:val="00F6606F"/>
    <w:rsid w:val="00F86A9E"/>
    <w:rsid w:val="00FD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58FD6"/>
  <w15:chartTrackingRefBased/>
  <w15:docId w15:val="{20AA0BE3-8ECD-4DAB-AF29-6F851E59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079B"/>
    <w:pPr>
      <w:keepNext/>
      <w:keepLines/>
      <w:numPr>
        <w:numId w:val="1"/>
      </w:numPr>
      <w:tabs>
        <w:tab w:val="left" w:pos="567"/>
      </w:tabs>
      <w:spacing w:before="340" w:after="330" w:line="578" w:lineRule="auto"/>
      <w:ind w:left="426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41AD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1079B"/>
    <w:rPr>
      <w:b/>
      <w:bCs/>
      <w:kern w:val="44"/>
      <w:sz w:val="24"/>
      <w:szCs w:val="44"/>
    </w:rPr>
  </w:style>
  <w:style w:type="paragraph" w:styleId="a4">
    <w:name w:val="Title"/>
    <w:basedOn w:val="a"/>
    <w:next w:val="a"/>
    <w:link w:val="a5"/>
    <w:uiPriority w:val="10"/>
    <w:qFormat/>
    <w:rsid w:val="00AD7B46"/>
    <w:pPr>
      <w:spacing w:before="240" w:after="48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0"/>
    <w:link w:val="a4"/>
    <w:uiPriority w:val="10"/>
    <w:rsid w:val="00AD7B46"/>
    <w:rPr>
      <w:rFonts w:asciiTheme="majorHAnsi" w:eastAsiaTheme="majorEastAsia" w:hAnsiTheme="majorHAnsi" w:cstheme="majorBidi"/>
      <w:b/>
      <w:bCs/>
      <w:sz w:val="44"/>
      <w:szCs w:val="32"/>
    </w:rPr>
  </w:style>
  <w:style w:type="character" w:styleId="a6">
    <w:name w:val="Placeholder Text"/>
    <w:basedOn w:val="a0"/>
    <w:uiPriority w:val="99"/>
    <w:semiHidden/>
    <w:rsid w:val="00F21B36"/>
    <w:rPr>
      <w:color w:val="808080"/>
    </w:rPr>
  </w:style>
  <w:style w:type="paragraph" w:styleId="a7">
    <w:name w:val="header"/>
    <w:basedOn w:val="a"/>
    <w:link w:val="a8"/>
    <w:uiPriority w:val="99"/>
    <w:unhideWhenUsed/>
    <w:rsid w:val="00310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0BA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0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0BA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941AD"/>
    <w:rPr>
      <w:rFonts w:asciiTheme="majorHAnsi" w:hAnsiTheme="majorHAnsi" w:cstheme="majorBidi"/>
      <w:b/>
      <w:bCs/>
      <w:szCs w:val="32"/>
    </w:rPr>
  </w:style>
  <w:style w:type="paragraph" w:styleId="ab">
    <w:name w:val="List Paragraph"/>
    <w:basedOn w:val="a"/>
    <w:uiPriority w:val="34"/>
    <w:qFormat/>
    <w:rsid w:val="00893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ght\Documents\GitHub\gzhu-coder\freshman\&#38754;&#21521;&#23545;&#35937;&#31243;&#24207;&#35774;&#35745;&#23454;&#39564;\&#31243;&#24207;&#35774;&#35745;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3A2BF-7A15-4BC4-82B0-B0E5AE82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程序设计实验报告模板.dotx</Template>
  <TotalTime>53</TotalTime>
  <Pages>10</Pages>
  <Words>1132</Words>
  <Characters>6455</Characters>
  <Application>Microsoft Office Word</Application>
  <DocSecurity>0</DocSecurity>
  <Lines>53</Lines>
  <Paragraphs>15</Paragraphs>
  <ScaleCrop>false</ScaleCrop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谢金宏</dc:creator>
  <cp:keywords/>
  <dc:description/>
  <cp:lastModifiedBy>谢 金宏</cp:lastModifiedBy>
  <cp:revision>51</cp:revision>
  <dcterms:created xsi:type="dcterms:W3CDTF">2018-05-09T16:27:00Z</dcterms:created>
  <dcterms:modified xsi:type="dcterms:W3CDTF">2018-05-09T17:22:00Z</dcterms:modified>
</cp:coreProperties>
</file>