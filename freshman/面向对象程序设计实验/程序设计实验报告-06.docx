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C1B" w:rsidRDefault="007E4348" w:rsidP="00444C1B">
      <w:pPr>
        <w:pStyle w:val="a4"/>
      </w:pPr>
      <w:r>
        <w:rPr>
          <w:rFonts w:hint="eastAsia"/>
        </w:rPr>
        <w:t>广州大学学生实验报告</w:t>
      </w:r>
    </w:p>
    <w:p w:rsidR="00F21B36" w:rsidRPr="006F54AB" w:rsidRDefault="00F21B36" w:rsidP="00F21B36">
      <w:pPr>
        <w:jc w:val="right"/>
      </w:pPr>
      <w:r w:rsidRPr="006F54AB">
        <w:fldChar w:fldCharType="begin"/>
      </w:r>
      <w:r w:rsidRPr="006F54AB">
        <w:instrText xml:space="preserve"> </w:instrText>
      </w:r>
      <w:r w:rsidRPr="006F54AB">
        <w:rPr>
          <w:rFonts w:hint="eastAsia"/>
        </w:rPr>
        <w:instrText>CREATEDATE  \@ "yyyy'年'M'月'd'日'"  \* MERGEFORMAT</w:instrText>
      </w:r>
      <w:r w:rsidRPr="006F54AB">
        <w:instrText xml:space="preserve"> </w:instrText>
      </w:r>
      <w:r w:rsidRPr="006F54AB">
        <w:fldChar w:fldCharType="separate"/>
      </w:r>
      <w:r w:rsidR="00BD75B5">
        <w:rPr>
          <w:noProof/>
        </w:rPr>
        <w:t>2018年5月26日</w:t>
      </w:r>
      <w:r w:rsidRPr="006F54AB">
        <w:fldChar w:fldCharType="end"/>
      </w:r>
    </w:p>
    <w:p w:rsidR="007E4348" w:rsidRDefault="007E4348">
      <w:pPr>
        <w:rPr>
          <w:sz w:val="24"/>
          <w:szCs w:val="24"/>
        </w:rPr>
      </w:pPr>
      <w:r w:rsidRPr="00444C1B">
        <w:rPr>
          <w:rFonts w:hint="eastAsia"/>
          <w:b/>
          <w:sz w:val="24"/>
          <w:szCs w:val="24"/>
        </w:rPr>
        <w:t>开课学院及实验室：</w:t>
      </w:r>
      <w:r w:rsidRPr="00444C1B">
        <w:rPr>
          <w:rFonts w:hint="eastAsia"/>
          <w:sz w:val="24"/>
          <w:szCs w:val="24"/>
        </w:rPr>
        <w:t>计算机科学与工程实验室</w:t>
      </w:r>
      <w:proofErr w:type="gramStart"/>
      <w:r w:rsidRPr="00444C1B">
        <w:rPr>
          <w:rFonts w:hint="eastAsia"/>
          <w:sz w:val="24"/>
          <w:szCs w:val="24"/>
        </w:rPr>
        <w:t>电子楼</w:t>
      </w:r>
      <w:proofErr w:type="gramEnd"/>
      <w:r w:rsidRPr="00444C1B">
        <w:rPr>
          <w:rFonts w:hint="eastAsia"/>
          <w:sz w:val="24"/>
          <w:szCs w:val="24"/>
        </w:rPr>
        <w:t>412A室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030"/>
        <w:gridCol w:w="1181"/>
        <w:gridCol w:w="1333"/>
        <w:gridCol w:w="709"/>
        <w:gridCol w:w="567"/>
        <w:gridCol w:w="567"/>
        <w:gridCol w:w="724"/>
        <w:gridCol w:w="1481"/>
      </w:tblGrid>
      <w:tr w:rsidR="00257445" w:rsidTr="00257445">
        <w:tc>
          <w:tcPr>
            <w:tcW w:w="704" w:type="dxa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学院</w:t>
            </w:r>
          </w:p>
        </w:tc>
        <w:tc>
          <w:tcPr>
            <w:tcW w:w="1030" w:type="dxa"/>
            <w:vAlign w:val="center"/>
          </w:tcPr>
          <w:p w:rsidR="00257445" w:rsidRDefault="00257445" w:rsidP="002574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</w:t>
            </w:r>
          </w:p>
        </w:tc>
        <w:tc>
          <w:tcPr>
            <w:tcW w:w="1181" w:type="dxa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专业班级</w:t>
            </w:r>
          </w:p>
        </w:tc>
        <w:tc>
          <w:tcPr>
            <w:tcW w:w="1333" w:type="dxa"/>
            <w:vAlign w:val="center"/>
          </w:tcPr>
          <w:p w:rsidR="00257445" w:rsidRDefault="00257445" w:rsidP="002574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软件171</w:t>
            </w:r>
          </w:p>
        </w:tc>
        <w:tc>
          <w:tcPr>
            <w:tcW w:w="709" w:type="dxa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134" w:type="dxa"/>
            <w:gridSpan w:val="2"/>
            <w:vAlign w:val="center"/>
          </w:tcPr>
          <w:p w:rsidR="00257445" w:rsidRDefault="00257445" w:rsidP="002574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谢金宏</w:t>
            </w:r>
          </w:p>
        </w:tc>
        <w:tc>
          <w:tcPr>
            <w:tcW w:w="724" w:type="dxa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481" w:type="dxa"/>
            <w:vAlign w:val="center"/>
          </w:tcPr>
          <w:p w:rsidR="00257445" w:rsidRDefault="00257445" w:rsidP="002574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1706300001</w:t>
            </w:r>
          </w:p>
        </w:tc>
      </w:tr>
      <w:tr w:rsidR="00257445" w:rsidTr="00257445">
        <w:tc>
          <w:tcPr>
            <w:tcW w:w="1734" w:type="dxa"/>
            <w:gridSpan w:val="2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实验课程名称</w:t>
            </w:r>
          </w:p>
        </w:tc>
        <w:tc>
          <w:tcPr>
            <w:tcW w:w="3790" w:type="dxa"/>
            <w:gridSpan w:val="4"/>
          </w:tcPr>
          <w:p w:rsidR="00257445" w:rsidRDefault="00187F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面向对象程序设计实验</w:t>
            </w:r>
          </w:p>
        </w:tc>
        <w:tc>
          <w:tcPr>
            <w:tcW w:w="1291" w:type="dxa"/>
            <w:gridSpan w:val="2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成绩</w:t>
            </w:r>
          </w:p>
        </w:tc>
        <w:tc>
          <w:tcPr>
            <w:tcW w:w="1481" w:type="dxa"/>
          </w:tcPr>
          <w:p w:rsidR="00257445" w:rsidRDefault="00257445">
            <w:pPr>
              <w:rPr>
                <w:sz w:val="24"/>
                <w:szCs w:val="24"/>
              </w:rPr>
            </w:pPr>
          </w:p>
        </w:tc>
      </w:tr>
      <w:tr w:rsidR="00257445" w:rsidTr="00257445">
        <w:tc>
          <w:tcPr>
            <w:tcW w:w="1734" w:type="dxa"/>
            <w:gridSpan w:val="2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实验项目名称</w:t>
            </w:r>
          </w:p>
        </w:tc>
        <w:tc>
          <w:tcPr>
            <w:tcW w:w="3790" w:type="dxa"/>
            <w:gridSpan w:val="4"/>
          </w:tcPr>
          <w:p w:rsidR="00257445" w:rsidRDefault="00187F9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综合应用程序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291" w:type="dxa"/>
            <w:gridSpan w:val="2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指导老师</w:t>
            </w:r>
          </w:p>
        </w:tc>
        <w:tc>
          <w:tcPr>
            <w:tcW w:w="1481" w:type="dxa"/>
            <w:vAlign w:val="center"/>
          </w:tcPr>
          <w:p w:rsidR="00257445" w:rsidRDefault="00257445" w:rsidP="002574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陶文正</w:t>
            </w:r>
            <w:proofErr w:type="gramEnd"/>
          </w:p>
        </w:tc>
      </w:tr>
    </w:tbl>
    <w:p w:rsidR="00310BA7" w:rsidRDefault="0081079B" w:rsidP="00310BA7">
      <w:pPr>
        <w:pStyle w:val="1"/>
      </w:pPr>
      <w:r w:rsidRPr="0081079B">
        <w:rPr>
          <w:rFonts w:hint="eastAsia"/>
        </w:rPr>
        <w:t>实验目的及要求</w:t>
      </w:r>
    </w:p>
    <w:p w:rsidR="00187F92" w:rsidRPr="00187F92" w:rsidRDefault="00187F92" w:rsidP="00187F92">
      <w:pPr>
        <w:rPr>
          <w:rFonts w:hint="eastAsia"/>
        </w:rPr>
      </w:pPr>
      <w:r>
        <w:rPr>
          <w:rFonts w:hint="eastAsia"/>
        </w:rPr>
        <w:t>本实验是对前面所学知识的总结，通过一个比较完整的程序的设计，将学过的知识连贯起来，掌握开发一个实际应用程序的步骤，同时学会使用开发工具设计界面友好的应用程序。并通过本实验，掌握如何运用面向对技术对具体的应用系统进行分析和设计。</w:t>
      </w:r>
    </w:p>
    <w:p w:rsidR="0081079B" w:rsidRDefault="0081079B" w:rsidP="0081079B">
      <w:pPr>
        <w:pStyle w:val="1"/>
      </w:pPr>
      <w:r>
        <w:rPr>
          <w:rFonts w:hint="eastAsia"/>
        </w:rPr>
        <w:t>实验内容</w:t>
      </w:r>
    </w:p>
    <w:p w:rsidR="00187F92" w:rsidRPr="00187F92" w:rsidRDefault="00187F92" w:rsidP="00187F92">
      <w:pPr>
        <w:rPr>
          <w:rFonts w:hint="eastAsia"/>
        </w:rPr>
      </w:pPr>
      <w:r>
        <w:rPr>
          <w:rFonts w:hint="eastAsia"/>
        </w:rPr>
        <w:t>制作一个简单的计算器</w:t>
      </w:r>
    </w:p>
    <w:p w:rsidR="00187F92" w:rsidRDefault="00187F92" w:rsidP="00187F92">
      <w:pPr>
        <w:pStyle w:val="1"/>
      </w:pPr>
      <w:r>
        <w:rPr>
          <w:rFonts w:hint="eastAsia"/>
        </w:rPr>
        <w:t>程序代码</w:t>
      </w:r>
    </w:p>
    <w:p w:rsidR="00187F92" w:rsidRDefault="00187F92" w:rsidP="00187F92">
      <w:r>
        <w:rPr>
          <w:rFonts w:hint="eastAsia"/>
        </w:rPr>
        <w:t>程序由三大模块组成：</w:t>
      </w:r>
      <w:r>
        <w:t>Scanner</w:t>
      </w:r>
      <w:r>
        <w:rPr>
          <w:rFonts w:hint="eastAsia"/>
        </w:rPr>
        <w:t>、</w:t>
      </w:r>
      <w:r>
        <w:t>Calculator</w:t>
      </w:r>
      <w:r>
        <w:rPr>
          <w:rFonts w:hint="eastAsia"/>
        </w:rPr>
        <w:t>以及Main。Main模块负责用户界面，Scanner负责处理用户输入输出，Calculator执行简单计算器的算法逻辑。代码如下：</w:t>
      </w:r>
    </w:p>
    <w:p w:rsidR="00187F92" w:rsidRDefault="00187F92" w:rsidP="00187F92"/>
    <w:p w:rsidR="00187F92" w:rsidRDefault="00187F92" w:rsidP="00187F92">
      <w:pPr>
        <w:rPr>
          <w:rFonts w:hint="eastAsia"/>
        </w:rPr>
      </w:pPr>
      <w:r>
        <w:rPr>
          <w:rFonts w:hint="eastAsia"/>
        </w:rPr>
        <w:t>//</w:t>
      </w:r>
      <w:r>
        <w:t xml:space="preserve"> main.cpp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"</w:t>
      </w:r>
      <w:proofErr w:type="spellStart"/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scanner.h</w:t>
      </w:r>
      <w:proofErr w:type="spellEnd"/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"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"</w:t>
      </w:r>
      <w:proofErr w:type="spellStart"/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calculator.h</w:t>
      </w:r>
      <w:proofErr w:type="spellEnd"/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"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menu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help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credits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main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lastRenderedPageBreak/>
        <w:t>{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menu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string expression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input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expression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))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expression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"exit"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exit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expression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"help"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help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expression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"credits"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credits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resolve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expression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calculate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"Unable to resolve your input..."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menu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"Easy Calculator v0.1.0"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R"(Type "help" or "credits" for more information.)"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help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"This calculator can only perform +-*/ ..."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"It doesn't support operators that accept one argument..."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Availbe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 commands:"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"exit - Terminating this calculator"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credits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"Easy Calculator v0.1.0"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"Code by </w:t>
      </w:r>
      <w:proofErr w:type="spellStart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Jinhong</w:t>
      </w:r>
      <w:proofErr w:type="spell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Xie(</w:t>
      </w:r>
      <w:proofErr w:type="gramEnd"/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1706300001)."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"Please contact 419246300@qq.com if you have any problem"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187F92" w:rsidRDefault="00187F92" w:rsidP="00187F9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lastRenderedPageBreak/>
        <w:t>}</w:t>
      </w:r>
    </w:p>
    <w:p w:rsidR="00187F92" w:rsidRDefault="00187F92" w:rsidP="00187F92"/>
    <w:p w:rsidR="00187F92" w:rsidRDefault="00187F92" w:rsidP="00187F92">
      <w:r>
        <w:rPr>
          <w:rFonts w:hint="eastAsia"/>
        </w:rPr>
        <w:t>/</w:t>
      </w:r>
      <w:r>
        <w:t xml:space="preserve">/ </w:t>
      </w:r>
      <w:proofErr w:type="spellStart"/>
      <w:r>
        <w:t>calculator.h</w:t>
      </w:r>
      <w:proofErr w:type="spellEnd"/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&lt;string&gt;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resolve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string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expression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187F92" w:rsidRP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calculate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187F92" w:rsidRDefault="00187F92" w:rsidP="00187F92"/>
    <w:p w:rsidR="00187F92" w:rsidRDefault="00187F92" w:rsidP="00187F92">
      <w:r>
        <w:rPr>
          <w:rFonts w:hint="eastAsia"/>
        </w:rPr>
        <w:t>/</w:t>
      </w:r>
      <w:r>
        <w:t>/ calculator.cpp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</w:t>
      </w:r>
      <w:proofErr w:type="spellStart"/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cctype</w:t>
      </w:r>
      <w:proofErr w:type="spellEnd"/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&gt;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&lt;iostream&gt;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&lt;algorithm&gt;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&lt;vector&gt;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&lt;map&gt;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&lt;stack&gt;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"</w:t>
      </w:r>
      <w:proofErr w:type="spellStart"/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calculator.h</w:t>
      </w:r>
      <w:proofErr w:type="spellEnd"/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"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symbol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isvalue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union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value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操作数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optype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操作符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show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symbol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syb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syb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isvalue</w:t>
      </w:r>
      <w:proofErr w:type="spellEnd"/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syb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value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syb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optype</w:t>
      </w:r>
      <w:proofErr w:type="spellEnd"/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opavailable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'+'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'-'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'*'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'/'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'('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')'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定义运算符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map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oprank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'+'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'-'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2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'*'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4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'/'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4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},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'('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')'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定义运算符优先级别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vector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symbol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symbols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prefix_exp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将字符转化为数字符号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lastRenderedPageBreak/>
        <w:t>auto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[](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string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expression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idx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0.1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fraction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expression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idx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'.'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fraction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expression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idx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]-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'0'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idx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expression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isdigit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expression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idx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(!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fraction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expression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idx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]-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'0'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cur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expression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idx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]-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'0'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cur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/=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idx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expression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idx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1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'.'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fraction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fraction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idx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symbols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_back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({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});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将字符转化为操作符符号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tooptype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[](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string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expression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idx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decltype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opavailable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opavailable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find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opa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begin</w:t>
      </w:r>
      <w:proofErr w:type="spellEnd"/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opa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expression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idx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opa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end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())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symbols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_back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symbol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expression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idx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]}});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resolve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string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expression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symbols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proofErr w:type="spellEnd"/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解析表达式为符号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expression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size</w:t>
      </w:r>
      <w:proofErr w:type="spellEnd"/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isblank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expression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isdigit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expression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expression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'.'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tonumber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expression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tooptype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expression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将中缀符号转换为前缀符号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stack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symbol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opstack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midstack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symbols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rbegin</w:t>
      </w:r>
      <w:proofErr w:type="spellEnd"/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symbols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rend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处理数字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isvalue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midstack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spellEnd"/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处理括号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')'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opstack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spellEnd"/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'('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opstack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empty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opstack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')'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midstack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spellEnd"/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opstack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opstack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opstack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empty</w:t>
      </w:r>
      <w:proofErr w:type="spellEnd"/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false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opstack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20"/>
          <w:szCs w:val="20"/>
          <w:highlight w:val="white"/>
        </w:rPr>
        <w:t>处理运算符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opstack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empty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oprank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optype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oprank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opstack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optype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])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midstack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spellEnd"/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opstack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opstack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opstack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spellEnd"/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opstack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empty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midstack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spellEnd"/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opstack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opstack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prefix_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exp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proofErr w:type="spellEnd"/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midstack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empty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prefix_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exp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_back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midstack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());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midstack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true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calculate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stack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stk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auto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prefix_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exp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rbegin</w:t>
      </w:r>
      <w:proofErr w:type="spellEnd"/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prefix_exp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rend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isvalue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spellEnd"/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rslt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FF8000"/>
          <w:kern w:val="0"/>
          <w:sz w:val="20"/>
          <w:szCs w:val="20"/>
          <w:highlight w:val="white"/>
        </w:rPr>
        <w:t>0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stk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empty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stk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empty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pop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switch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it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optype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'+'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rslt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rhs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'-'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rslt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-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rhs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'*'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rslt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rhs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'/'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rslt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lhs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rhs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push</w:t>
      </w:r>
      <w:proofErr w:type="spellEnd"/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rslt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stk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top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187F92" w:rsidRP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187F92">
      <w:pPr>
        <w:rPr>
          <w:rFonts w:hint="eastAsia"/>
        </w:rPr>
      </w:pPr>
    </w:p>
    <w:p w:rsidR="00187F92" w:rsidRDefault="00187F92" w:rsidP="00187F92">
      <w:r>
        <w:lastRenderedPageBreak/>
        <w:t xml:space="preserve">// </w:t>
      </w:r>
      <w:proofErr w:type="spellStart"/>
      <w:r>
        <w:t>scanner.h</w:t>
      </w:r>
      <w:proofErr w:type="spellEnd"/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&lt;iostream&gt;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&lt;string&gt;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eatline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typename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input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string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comment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""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comment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"&gt;&gt; "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eatline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&lt;&gt;</w:t>
      </w:r>
    </w:p>
    <w:p w:rsidR="00187F92" w:rsidRP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input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string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string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comment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4424BA" w:rsidRDefault="004424BA" w:rsidP="00187F92">
      <w:pPr>
        <w:rPr>
          <w:rFonts w:hint="eastAsia"/>
        </w:rPr>
      </w:pPr>
    </w:p>
    <w:p w:rsidR="00187F92" w:rsidRDefault="00187F92" w:rsidP="00187F92">
      <w:pPr>
        <w:rPr>
          <w:rFonts w:hint="eastAsia"/>
        </w:rPr>
      </w:pPr>
      <w:r>
        <w:rPr>
          <w:rFonts w:hint="eastAsia"/>
        </w:rPr>
        <w:t>/</w:t>
      </w:r>
      <w:r>
        <w:t>/ scanner.cpp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#include "</w:t>
      </w:r>
      <w:proofErr w:type="spellStart"/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scanner.h</w:t>
      </w:r>
      <w:proofErr w:type="spellEnd"/>
      <w:r>
        <w:rPr>
          <w:rFonts w:ascii="Consolas" w:hAnsi="Consolas" w:cs="Consolas"/>
          <w:color w:val="804000"/>
          <w:kern w:val="0"/>
          <w:sz w:val="20"/>
          <w:szCs w:val="20"/>
          <w:highlight w:val="white"/>
        </w:rPr>
        <w:t>"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eatline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cin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clear</w:t>
      </w:r>
      <w:proofErr w:type="spellEnd"/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cin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eof</w:t>
      </w:r>
      <w:proofErr w:type="spellEnd"/>
      <w:proofErr w:type="gram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cin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get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'\n'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template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&lt;&gt;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input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string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string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comment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comment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  <w:highlight w:val="white"/>
        </w:rPr>
        <w:t>"&gt;&gt; "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getline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cin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val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!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cin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eof</w:t>
      </w:r>
      <w:proofErr w:type="spellEnd"/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4424BA" w:rsidRDefault="004424BA" w:rsidP="00442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187F92" w:rsidRPr="00187F92" w:rsidRDefault="00187F92" w:rsidP="00187F92">
      <w:pPr>
        <w:rPr>
          <w:rFonts w:hint="eastAsia"/>
        </w:rPr>
      </w:pPr>
    </w:p>
    <w:p w:rsidR="004424BA" w:rsidRDefault="004424BA" w:rsidP="004424BA">
      <w:pPr>
        <w:pStyle w:val="1"/>
      </w:pPr>
      <w:r>
        <w:rPr>
          <w:rFonts w:hint="eastAsia"/>
        </w:rPr>
        <w:t>程序分析</w:t>
      </w:r>
    </w:p>
    <w:p w:rsidR="00FF2980" w:rsidRDefault="00FF2980" w:rsidP="004424BA">
      <w:pPr>
        <w:rPr>
          <w:rFonts w:hint="eastAsia"/>
        </w:rPr>
      </w:pPr>
      <w:r>
        <w:rPr>
          <w:rFonts w:hint="eastAsia"/>
        </w:rPr>
        <w:t>程序启动点设置在</w:t>
      </w:r>
      <w:r w:rsidR="00121ABD">
        <w:rPr>
          <w:rFonts w:hint="eastAsia"/>
        </w:rPr>
        <w:t>Main模块</w:t>
      </w:r>
      <w:r>
        <w:rPr>
          <w:rFonts w:hint="eastAsia"/>
        </w:rPr>
        <w:t>中的main函数。这个函数负责处理用户界面，并根据用户的输入调用各个子模块。</w:t>
      </w:r>
      <w:r w:rsidR="00C2499A">
        <w:t>main.cpp</w:t>
      </w:r>
      <w:r w:rsidR="00C2499A">
        <w:rPr>
          <w:rFonts w:hint="eastAsia"/>
        </w:rPr>
        <w:t>还包含“Credits”及“</w:t>
      </w:r>
      <w:r w:rsidR="00C2499A">
        <w:t>Help</w:t>
      </w:r>
      <w:r w:rsidR="00C2499A">
        <w:rPr>
          <w:rFonts w:hint="eastAsia"/>
        </w:rPr>
        <w:t>”函数，负责显示相应的菜单。</w:t>
      </w:r>
    </w:p>
    <w:p w:rsidR="00FF2980" w:rsidRDefault="00FF2980" w:rsidP="004424BA"/>
    <w:p w:rsidR="00121ABD" w:rsidRDefault="00121ABD" w:rsidP="004424BA">
      <w:r>
        <w:rPr>
          <w:rFonts w:hint="eastAsia"/>
        </w:rPr>
        <w:t>Scanner</w:t>
      </w:r>
      <w:r w:rsidR="001C6230">
        <w:rPr>
          <w:rFonts w:hint="eastAsia"/>
        </w:rPr>
        <w:t>模块包含工具函数</w:t>
      </w:r>
      <w:r w:rsidR="001C6230">
        <w:t>input()</w:t>
      </w:r>
      <w:r w:rsidR="001C6230">
        <w:rPr>
          <w:rFonts w:hint="eastAsia"/>
        </w:rPr>
        <w:t>，负责处理用户输入输出。</w:t>
      </w:r>
    </w:p>
    <w:p w:rsidR="00121ABD" w:rsidRDefault="00121ABD" w:rsidP="004424BA">
      <w:pPr>
        <w:rPr>
          <w:rFonts w:hint="eastAsia"/>
        </w:rPr>
      </w:pPr>
    </w:p>
    <w:p w:rsidR="004424BA" w:rsidRDefault="00FF2980" w:rsidP="004424BA">
      <w:r>
        <w:rPr>
          <w:rFonts w:hint="eastAsia"/>
        </w:rPr>
        <w:t>简单计算器能够计算用户输入的数学表达式（中缀表达式）。对表达式求值是由</w:t>
      </w:r>
      <w:r w:rsidR="00654D93">
        <w:rPr>
          <w:rFonts w:hint="eastAsia"/>
        </w:rPr>
        <w:t>C</w:t>
      </w:r>
      <w:r>
        <w:t>alculator</w:t>
      </w:r>
      <w:r w:rsidR="00121ABD">
        <w:rPr>
          <w:rFonts w:hint="eastAsia"/>
        </w:rPr>
        <w:t>模</w:t>
      </w:r>
      <w:r w:rsidR="00121ABD">
        <w:rPr>
          <w:rFonts w:hint="eastAsia"/>
        </w:rPr>
        <w:lastRenderedPageBreak/>
        <w:t>块</w:t>
      </w:r>
      <w:r>
        <w:rPr>
          <w:rFonts w:hint="eastAsia"/>
        </w:rPr>
        <w:t>负责完成的。求</w:t>
      </w:r>
      <w:proofErr w:type="gramStart"/>
      <w:r>
        <w:rPr>
          <w:rFonts w:hint="eastAsia"/>
        </w:rPr>
        <w:t>值过程</w:t>
      </w:r>
      <w:proofErr w:type="gramEnd"/>
      <w:r>
        <w:rPr>
          <w:rFonts w:hint="eastAsia"/>
        </w:rPr>
        <w:t>分两步进行，第一步式将用户输入的中缀表达式转换为前缀表达式（resolve），第二步是对前缀表达式求值（calculate）。</w:t>
      </w:r>
    </w:p>
    <w:p w:rsidR="00FF2980" w:rsidRDefault="00FF2980" w:rsidP="004424BA"/>
    <w:p w:rsidR="00FF2980" w:rsidRDefault="00FF2980" w:rsidP="004424BA">
      <w:r>
        <w:rPr>
          <w:rFonts w:hint="eastAsia"/>
        </w:rPr>
        <w:t>将</w:t>
      </w:r>
      <w:r w:rsidR="00121ABD">
        <w:rPr>
          <w:rFonts w:hint="eastAsia"/>
        </w:rPr>
        <w:t>r</w:t>
      </w:r>
      <w:r w:rsidR="00121ABD">
        <w:t>esolve</w:t>
      </w:r>
      <w:r w:rsidR="00121ABD">
        <w:rPr>
          <w:rFonts w:hint="eastAsia"/>
        </w:rPr>
        <w:t>算法归纳如下：</w:t>
      </w:r>
    </w:p>
    <w:p w:rsidR="00D546D2" w:rsidRPr="00D546D2" w:rsidRDefault="00D546D2" w:rsidP="00D546D2">
      <w:pPr>
        <w:numPr>
          <w:ilvl w:val="0"/>
          <w:numId w:val="3"/>
        </w:numPr>
      </w:pPr>
      <w:r w:rsidRPr="00D546D2">
        <w:t>初始化运算符</w:t>
      </w:r>
      <w:proofErr w:type="gramStart"/>
      <w:r w:rsidRPr="00D546D2">
        <w:t>栈</w:t>
      </w:r>
      <w:proofErr w:type="gramEnd"/>
      <w:r w:rsidRPr="00D546D2">
        <w:t>S1，中间结果</w:t>
      </w:r>
      <w:proofErr w:type="gramStart"/>
      <w:r w:rsidRPr="00D546D2">
        <w:t>栈</w:t>
      </w:r>
      <w:proofErr w:type="gramEnd"/>
      <w:r w:rsidRPr="00D546D2">
        <w:t>S2</w:t>
      </w:r>
    </w:p>
    <w:p w:rsidR="00E311A5" w:rsidRDefault="00D546D2" w:rsidP="00D546D2">
      <w:pPr>
        <w:numPr>
          <w:ilvl w:val="0"/>
          <w:numId w:val="3"/>
        </w:numPr>
      </w:pPr>
      <w:r w:rsidRPr="00D546D2">
        <w:t xml:space="preserve">从右至左扫描中缀表达式 </w:t>
      </w:r>
    </w:p>
    <w:p w:rsidR="00E311A5" w:rsidRDefault="00D546D2" w:rsidP="00E311A5">
      <w:pPr>
        <w:ind w:left="720"/>
      </w:pPr>
      <w:r w:rsidRPr="00D546D2">
        <w:t>a) 遇到数字时入</w:t>
      </w:r>
      <w:proofErr w:type="gramStart"/>
      <w:r w:rsidRPr="00D546D2">
        <w:t>栈</w:t>
      </w:r>
      <w:proofErr w:type="gramEnd"/>
      <w:r w:rsidRPr="00D546D2">
        <w:t xml:space="preserve">S2 </w:t>
      </w:r>
    </w:p>
    <w:p w:rsidR="00E311A5" w:rsidRDefault="00D546D2" w:rsidP="00E311A5">
      <w:pPr>
        <w:ind w:left="720"/>
      </w:pPr>
      <w:r w:rsidRPr="00D546D2">
        <w:t>b) 遇到运算符时比较S1</w:t>
      </w:r>
      <w:proofErr w:type="gramStart"/>
      <w:r w:rsidRPr="00D546D2">
        <w:t>栈</w:t>
      </w:r>
      <w:proofErr w:type="gramEnd"/>
      <w:r w:rsidRPr="00D546D2">
        <w:t xml:space="preserve">顶的优先级， </w:t>
      </w:r>
    </w:p>
    <w:p w:rsidR="00E311A5" w:rsidRDefault="00D546D2" w:rsidP="00E311A5">
      <w:pPr>
        <w:ind w:left="720" w:firstLineChars="200" w:firstLine="420"/>
      </w:pPr>
      <w:proofErr w:type="spellStart"/>
      <w:r w:rsidRPr="00D546D2">
        <w:t>i</w:t>
      </w:r>
      <w:proofErr w:type="spellEnd"/>
      <w:r w:rsidRPr="00D546D2">
        <w:t>) 若S1为空或为')'，运算符入</w:t>
      </w:r>
      <w:proofErr w:type="gramStart"/>
      <w:r w:rsidRPr="00D546D2">
        <w:t>栈</w:t>
      </w:r>
      <w:proofErr w:type="gramEnd"/>
      <w:r w:rsidRPr="00D546D2">
        <w:t xml:space="preserve"> ii) 若运算符优先级比S1</w:t>
      </w:r>
      <w:proofErr w:type="gramStart"/>
      <w:r w:rsidRPr="00D546D2">
        <w:t>栈</w:t>
      </w:r>
      <w:proofErr w:type="gramEnd"/>
      <w:r w:rsidRPr="00D546D2">
        <w:t>顶高或相等，运算符入</w:t>
      </w:r>
      <w:proofErr w:type="gramStart"/>
      <w:r w:rsidRPr="00D546D2">
        <w:t>栈</w:t>
      </w:r>
      <w:proofErr w:type="gramEnd"/>
      <w:r w:rsidRPr="00D546D2">
        <w:t xml:space="preserve"> iii) 弹出S1</w:t>
      </w:r>
      <w:proofErr w:type="gramStart"/>
      <w:r w:rsidRPr="00D546D2">
        <w:t>栈</w:t>
      </w:r>
      <w:proofErr w:type="gramEnd"/>
      <w:r w:rsidRPr="00D546D2">
        <w:t xml:space="preserve">顶的运算符至S2，回到b) </w:t>
      </w:r>
    </w:p>
    <w:p w:rsidR="00E311A5" w:rsidRDefault="00D546D2" w:rsidP="00E311A5">
      <w:pPr>
        <w:ind w:left="720"/>
      </w:pPr>
      <w:r w:rsidRPr="00D546D2">
        <w:t xml:space="preserve">c) 遇到括号时， </w:t>
      </w:r>
    </w:p>
    <w:p w:rsidR="00D546D2" w:rsidRPr="00D546D2" w:rsidRDefault="00D546D2" w:rsidP="00E311A5">
      <w:pPr>
        <w:ind w:left="720" w:firstLineChars="200" w:firstLine="420"/>
      </w:pPr>
      <w:proofErr w:type="spellStart"/>
      <w:r w:rsidRPr="00D546D2">
        <w:t>i</w:t>
      </w:r>
      <w:proofErr w:type="spellEnd"/>
      <w:r w:rsidRPr="00D546D2">
        <w:t>) 右括号入</w:t>
      </w:r>
      <w:proofErr w:type="gramStart"/>
      <w:r w:rsidRPr="00D546D2">
        <w:t>栈</w:t>
      </w:r>
      <w:proofErr w:type="gramEnd"/>
      <w:r w:rsidRPr="00D546D2">
        <w:t xml:space="preserve"> ii) 若为左括号，弹出S1中的运算符，并压入S2，直至遇到右括号为止，丢弃左右括号</w:t>
      </w:r>
    </w:p>
    <w:p w:rsidR="00D546D2" w:rsidRPr="00D546D2" w:rsidRDefault="00D546D2" w:rsidP="00D546D2">
      <w:pPr>
        <w:numPr>
          <w:ilvl w:val="0"/>
          <w:numId w:val="3"/>
        </w:numPr>
      </w:pPr>
      <w:r w:rsidRPr="00D546D2">
        <w:t>将S1中剩余的运算符弹出并压入S2</w:t>
      </w:r>
    </w:p>
    <w:p w:rsidR="00D546D2" w:rsidRPr="00D546D2" w:rsidRDefault="00D546D2" w:rsidP="00D546D2">
      <w:pPr>
        <w:numPr>
          <w:ilvl w:val="0"/>
          <w:numId w:val="3"/>
        </w:numPr>
      </w:pPr>
      <w:r w:rsidRPr="00D546D2">
        <w:t>弹出S2元素</w:t>
      </w:r>
    </w:p>
    <w:p w:rsidR="002E52AE" w:rsidRDefault="00E311A5" w:rsidP="004424BA">
      <w:r>
        <w:rPr>
          <w:rFonts w:hint="eastAsia"/>
        </w:rPr>
        <w:t>所得即为前缀表达式。</w:t>
      </w:r>
    </w:p>
    <w:p w:rsidR="00E311A5" w:rsidRDefault="00E311A5" w:rsidP="004424BA">
      <w:pPr>
        <w:rPr>
          <w:rFonts w:hint="eastAsia"/>
        </w:rPr>
      </w:pPr>
    </w:p>
    <w:p w:rsidR="002E52AE" w:rsidRDefault="00121ABD" w:rsidP="004424BA">
      <w:r>
        <w:rPr>
          <w:rFonts w:hint="eastAsia"/>
        </w:rPr>
        <w:t>将calculate算法归纳如下：</w:t>
      </w:r>
    </w:p>
    <w:p w:rsidR="00121ABD" w:rsidRPr="004424BA" w:rsidRDefault="002E52AE" w:rsidP="004424BA">
      <w:pPr>
        <w:rPr>
          <w:rFonts w:hint="eastAsia"/>
        </w:rPr>
      </w:pPr>
      <w:r>
        <w:t>从右至左扫描前缀表达式，遇到数字入</w:t>
      </w:r>
      <w:proofErr w:type="gramStart"/>
      <w:r>
        <w:t>栈</w:t>
      </w:r>
      <w:proofErr w:type="gramEnd"/>
      <w:r>
        <w:t>，遇到操作符弹出</w:t>
      </w:r>
      <w:proofErr w:type="gramStart"/>
      <w:r>
        <w:t>栈</w:t>
      </w:r>
      <w:proofErr w:type="gramEnd"/>
      <w:r>
        <w:t>顶元素运算(</w:t>
      </w:r>
      <w:proofErr w:type="gramStart"/>
      <w:r>
        <w:t>栈</w:t>
      </w:r>
      <w:proofErr w:type="gramEnd"/>
      <w:r>
        <w:t xml:space="preserve">顶 op </w:t>
      </w:r>
      <w:proofErr w:type="gramStart"/>
      <w:r>
        <w:t>次顶</w:t>
      </w:r>
      <w:proofErr w:type="gramEnd"/>
      <w:r>
        <w:t>)，将结果入</w:t>
      </w:r>
      <w:proofErr w:type="gramStart"/>
      <w:r>
        <w:t>栈</w:t>
      </w:r>
      <w:proofErr w:type="gramEnd"/>
      <w:r>
        <w:t>。</w:t>
      </w:r>
    </w:p>
    <w:p w:rsidR="00187F92" w:rsidRDefault="00187F92" w:rsidP="0081079B">
      <w:pPr>
        <w:pStyle w:val="1"/>
      </w:pPr>
      <w:r>
        <w:rPr>
          <w:rFonts w:hint="eastAsia"/>
        </w:rPr>
        <w:t>演示运行</w:t>
      </w:r>
    </w:p>
    <w:p w:rsidR="00E311A5" w:rsidRDefault="00E311A5" w:rsidP="00E311A5">
      <w:r>
        <w:rPr>
          <w:rFonts w:hint="eastAsia"/>
          <w:noProof/>
        </w:rPr>
        <w:drawing>
          <wp:inline distT="0" distB="0" distL="0" distR="0">
            <wp:extent cx="5274310" cy="2750820"/>
            <wp:effectExtent l="0" t="0" r="2540" b="0"/>
            <wp:docPr id="1" name="图片 1" descr="C:\C\playground\EasyCalculat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743F0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A5" w:rsidRPr="00E311A5" w:rsidRDefault="00E311A5" w:rsidP="00E311A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50820"/>
            <wp:effectExtent l="0" t="0" r="2540" b="0"/>
            <wp:docPr id="2" name="图片 2" descr="C:\C\playground\EasyCalculator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745A0B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79B" w:rsidRDefault="0081079B" w:rsidP="0081079B">
      <w:pPr>
        <w:pStyle w:val="1"/>
      </w:pPr>
      <w:r>
        <w:rPr>
          <w:rFonts w:hint="eastAsia"/>
        </w:rPr>
        <w:t>总结</w:t>
      </w:r>
    </w:p>
    <w:p w:rsidR="00E311A5" w:rsidRPr="00E311A5" w:rsidRDefault="00E311A5" w:rsidP="00E311A5">
      <w:pPr>
        <w:rPr>
          <w:rFonts w:hint="eastAsia"/>
        </w:rPr>
      </w:pPr>
      <w:r>
        <w:rPr>
          <w:rFonts w:hint="eastAsia"/>
        </w:rPr>
        <w:t>程序能够流畅地进行表达式的计算，对用户的错误输入有一定的识别能力，但它仅支持四则运算</w:t>
      </w:r>
      <w:r w:rsidR="007505F7">
        <w:rPr>
          <w:rFonts w:hint="eastAsia"/>
        </w:rPr>
        <w:t>和括号</w:t>
      </w:r>
      <w:r>
        <w:rPr>
          <w:rFonts w:hint="eastAsia"/>
        </w:rPr>
        <w:t>，并且不支持单目运算符，如符号“-”。</w:t>
      </w:r>
      <w:bookmarkStart w:id="0" w:name="_GoBack"/>
      <w:bookmarkEnd w:id="0"/>
    </w:p>
    <w:sectPr w:rsidR="00E311A5" w:rsidRPr="00E31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F3C" w:rsidRDefault="00846F3C" w:rsidP="00310BA7">
      <w:r>
        <w:separator/>
      </w:r>
    </w:p>
  </w:endnote>
  <w:endnote w:type="continuationSeparator" w:id="0">
    <w:p w:rsidR="00846F3C" w:rsidRDefault="00846F3C" w:rsidP="0031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F3C" w:rsidRDefault="00846F3C" w:rsidP="00310BA7">
      <w:r>
        <w:separator/>
      </w:r>
    </w:p>
  </w:footnote>
  <w:footnote w:type="continuationSeparator" w:id="0">
    <w:p w:rsidR="00846F3C" w:rsidRDefault="00846F3C" w:rsidP="00310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116F"/>
    <w:multiLevelType w:val="hybridMultilevel"/>
    <w:tmpl w:val="F0688558"/>
    <w:lvl w:ilvl="0" w:tplc="3F2CD36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261BB0"/>
    <w:multiLevelType w:val="multilevel"/>
    <w:tmpl w:val="E5521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F34F78"/>
    <w:multiLevelType w:val="hybridMultilevel"/>
    <w:tmpl w:val="F53A446E"/>
    <w:lvl w:ilvl="0" w:tplc="AB847EA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B5"/>
    <w:rsid w:val="00000227"/>
    <w:rsid w:val="0009293F"/>
    <w:rsid w:val="00121ABD"/>
    <w:rsid w:val="0016116F"/>
    <w:rsid w:val="00187F92"/>
    <w:rsid w:val="001C6230"/>
    <w:rsid w:val="00257445"/>
    <w:rsid w:val="002E52AE"/>
    <w:rsid w:val="00310BA7"/>
    <w:rsid w:val="004424BA"/>
    <w:rsid w:val="00444C1B"/>
    <w:rsid w:val="00654D93"/>
    <w:rsid w:val="006941AD"/>
    <w:rsid w:val="006F54AB"/>
    <w:rsid w:val="007505F7"/>
    <w:rsid w:val="007E4348"/>
    <w:rsid w:val="0081079B"/>
    <w:rsid w:val="00846F3C"/>
    <w:rsid w:val="008F4A69"/>
    <w:rsid w:val="00AD7B46"/>
    <w:rsid w:val="00B20F07"/>
    <w:rsid w:val="00BD75B5"/>
    <w:rsid w:val="00C10719"/>
    <w:rsid w:val="00C2499A"/>
    <w:rsid w:val="00D546D2"/>
    <w:rsid w:val="00DD4704"/>
    <w:rsid w:val="00DD793C"/>
    <w:rsid w:val="00E311A5"/>
    <w:rsid w:val="00F21B36"/>
    <w:rsid w:val="00FD0B19"/>
    <w:rsid w:val="00F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6365A"/>
  <w15:chartTrackingRefBased/>
  <w15:docId w15:val="{6E37C985-7ED7-4A90-8B44-81C48D06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079B"/>
    <w:pPr>
      <w:keepNext/>
      <w:keepLines/>
      <w:numPr>
        <w:numId w:val="1"/>
      </w:numPr>
      <w:tabs>
        <w:tab w:val="left" w:pos="567"/>
      </w:tabs>
      <w:spacing w:before="340" w:after="330" w:line="578" w:lineRule="auto"/>
      <w:ind w:left="426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41AD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1079B"/>
    <w:rPr>
      <w:b/>
      <w:bCs/>
      <w:kern w:val="44"/>
      <w:sz w:val="24"/>
      <w:szCs w:val="44"/>
    </w:rPr>
  </w:style>
  <w:style w:type="paragraph" w:styleId="a4">
    <w:name w:val="Title"/>
    <w:basedOn w:val="a"/>
    <w:next w:val="a"/>
    <w:link w:val="a5"/>
    <w:uiPriority w:val="10"/>
    <w:qFormat/>
    <w:rsid w:val="00AD7B46"/>
    <w:pPr>
      <w:spacing w:before="240" w:after="48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AD7B46"/>
    <w:rPr>
      <w:rFonts w:asciiTheme="majorHAnsi" w:eastAsiaTheme="majorEastAsia" w:hAnsiTheme="majorHAnsi" w:cstheme="majorBidi"/>
      <w:b/>
      <w:bCs/>
      <w:sz w:val="44"/>
      <w:szCs w:val="32"/>
    </w:rPr>
  </w:style>
  <w:style w:type="character" w:styleId="a6">
    <w:name w:val="Placeholder Text"/>
    <w:basedOn w:val="a0"/>
    <w:uiPriority w:val="99"/>
    <w:semiHidden/>
    <w:rsid w:val="00F21B36"/>
    <w:rPr>
      <w:color w:val="808080"/>
    </w:rPr>
  </w:style>
  <w:style w:type="paragraph" w:styleId="a7">
    <w:name w:val="header"/>
    <w:basedOn w:val="a"/>
    <w:link w:val="a8"/>
    <w:uiPriority w:val="99"/>
    <w:unhideWhenUsed/>
    <w:rsid w:val="0031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0BA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0BA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6941AD"/>
    <w:rPr>
      <w:rFonts w:asciiTheme="majorHAnsi" w:hAnsiTheme="majorHAnsi" w:cstheme="majorBidi"/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ght\Documents\GitHub\gzhu-coder\freshman\&#38754;&#21521;&#23545;&#35937;&#31243;&#24207;&#35774;&#35745;&#23454;&#39564;\&#31243;&#24207;&#35774;&#35745;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程序设计实验报告模板.dotx</Template>
  <TotalTime>71</TotalTime>
  <Pages>9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谢金宏</dc:creator>
  <cp:keywords/>
  <dc:description/>
  <cp:lastModifiedBy>谢 金宏</cp:lastModifiedBy>
  <cp:revision>9</cp:revision>
  <dcterms:created xsi:type="dcterms:W3CDTF">2018-05-26T03:36:00Z</dcterms:created>
  <dcterms:modified xsi:type="dcterms:W3CDTF">2018-05-26T04:47:00Z</dcterms:modified>
</cp:coreProperties>
</file>