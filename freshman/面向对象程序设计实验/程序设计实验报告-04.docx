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C1B" w:rsidRDefault="007E4348" w:rsidP="00444C1B">
      <w:pPr>
        <w:pStyle w:val="a4"/>
      </w:pPr>
      <w:r>
        <w:rPr>
          <w:rFonts w:hint="eastAsia"/>
        </w:rPr>
        <w:t>广州大学学生实验报告</w:t>
      </w:r>
    </w:p>
    <w:p w:rsidR="00F21B36" w:rsidRPr="006F54AB" w:rsidRDefault="00F21B36" w:rsidP="00F21B36">
      <w:pPr>
        <w:jc w:val="right"/>
      </w:pPr>
      <w:r w:rsidRPr="006F54AB">
        <w:fldChar w:fldCharType="begin"/>
      </w:r>
      <w:r w:rsidRPr="006F54AB">
        <w:instrText xml:space="preserve"> </w:instrText>
      </w:r>
      <w:r w:rsidRPr="006F54AB">
        <w:rPr>
          <w:rFonts w:hint="eastAsia"/>
        </w:rPr>
        <w:instrText>CREATEDATE  \@ "yyyy'年'M'月'd'日'"  \* MERGEFORMAT</w:instrText>
      </w:r>
      <w:r w:rsidRPr="006F54AB">
        <w:instrText xml:space="preserve"> </w:instrText>
      </w:r>
      <w:r w:rsidRPr="006F54AB">
        <w:fldChar w:fldCharType="separate"/>
      </w:r>
      <w:r w:rsidR="00F73161">
        <w:rPr>
          <w:noProof/>
        </w:rPr>
        <w:t>2018年5月2日</w:t>
      </w:r>
      <w:r w:rsidRPr="006F54AB">
        <w:fldChar w:fldCharType="end"/>
      </w:r>
    </w:p>
    <w:p w:rsidR="007E4348" w:rsidRDefault="007E4348">
      <w:pPr>
        <w:rPr>
          <w:sz w:val="24"/>
          <w:szCs w:val="24"/>
        </w:rPr>
      </w:pPr>
      <w:r w:rsidRPr="00444C1B">
        <w:rPr>
          <w:rFonts w:hint="eastAsia"/>
          <w:b/>
          <w:sz w:val="24"/>
          <w:szCs w:val="24"/>
        </w:rPr>
        <w:t>开课学院及实验室：</w:t>
      </w:r>
      <w:r w:rsidRPr="00444C1B">
        <w:rPr>
          <w:rFonts w:hint="eastAsia"/>
          <w:sz w:val="24"/>
          <w:szCs w:val="24"/>
        </w:rPr>
        <w:t>计算机科学与工程实验室电子楼412A室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030"/>
        <w:gridCol w:w="1181"/>
        <w:gridCol w:w="1333"/>
        <w:gridCol w:w="709"/>
        <w:gridCol w:w="567"/>
        <w:gridCol w:w="567"/>
        <w:gridCol w:w="724"/>
        <w:gridCol w:w="1481"/>
      </w:tblGrid>
      <w:tr w:rsidR="00257445" w:rsidTr="00257445">
        <w:tc>
          <w:tcPr>
            <w:tcW w:w="704" w:type="dxa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学院</w:t>
            </w:r>
          </w:p>
        </w:tc>
        <w:tc>
          <w:tcPr>
            <w:tcW w:w="1030" w:type="dxa"/>
            <w:vAlign w:val="center"/>
          </w:tcPr>
          <w:p w:rsidR="00257445" w:rsidRDefault="00257445" w:rsidP="002574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</w:t>
            </w:r>
          </w:p>
        </w:tc>
        <w:tc>
          <w:tcPr>
            <w:tcW w:w="1181" w:type="dxa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专业班级</w:t>
            </w:r>
          </w:p>
        </w:tc>
        <w:tc>
          <w:tcPr>
            <w:tcW w:w="1333" w:type="dxa"/>
            <w:vAlign w:val="center"/>
          </w:tcPr>
          <w:p w:rsidR="00257445" w:rsidRDefault="00257445" w:rsidP="002574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软件171</w:t>
            </w:r>
          </w:p>
        </w:tc>
        <w:tc>
          <w:tcPr>
            <w:tcW w:w="709" w:type="dxa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134" w:type="dxa"/>
            <w:gridSpan w:val="2"/>
            <w:vAlign w:val="center"/>
          </w:tcPr>
          <w:p w:rsidR="00257445" w:rsidRDefault="00257445" w:rsidP="002574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谢金宏</w:t>
            </w:r>
          </w:p>
        </w:tc>
        <w:tc>
          <w:tcPr>
            <w:tcW w:w="724" w:type="dxa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481" w:type="dxa"/>
            <w:vAlign w:val="center"/>
          </w:tcPr>
          <w:p w:rsidR="00257445" w:rsidRDefault="00257445" w:rsidP="002574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1706300001</w:t>
            </w:r>
          </w:p>
        </w:tc>
      </w:tr>
      <w:tr w:rsidR="00257445" w:rsidTr="00257445">
        <w:tc>
          <w:tcPr>
            <w:tcW w:w="1734" w:type="dxa"/>
            <w:gridSpan w:val="2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实验课程名称</w:t>
            </w:r>
          </w:p>
        </w:tc>
        <w:tc>
          <w:tcPr>
            <w:tcW w:w="3790" w:type="dxa"/>
            <w:gridSpan w:val="4"/>
          </w:tcPr>
          <w:p w:rsidR="00257445" w:rsidRDefault="00257445">
            <w:pPr>
              <w:rPr>
                <w:sz w:val="24"/>
                <w:szCs w:val="24"/>
              </w:rPr>
            </w:pPr>
          </w:p>
        </w:tc>
        <w:tc>
          <w:tcPr>
            <w:tcW w:w="1291" w:type="dxa"/>
            <w:gridSpan w:val="2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成绩</w:t>
            </w:r>
          </w:p>
        </w:tc>
        <w:tc>
          <w:tcPr>
            <w:tcW w:w="1481" w:type="dxa"/>
          </w:tcPr>
          <w:p w:rsidR="00257445" w:rsidRDefault="00257445">
            <w:pPr>
              <w:rPr>
                <w:sz w:val="24"/>
                <w:szCs w:val="24"/>
              </w:rPr>
            </w:pPr>
          </w:p>
        </w:tc>
      </w:tr>
      <w:tr w:rsidR="00257445" w:rsidTr="00257445">
        <w:tc>
          <w:tcPr>
            <w:tcW w:w="1734" w:type="dxa"/>
            <w:gridSpan w:val="2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实验项目名称</w:t>
            </w:r>
          </w:p>
        </w:tc>
        <w:tc>
          <w:tcPr>
            <w:tcW w:w="3790" w:type="dxa"/>
            <w:gridSpan w:val="4"/>
          </w:tcPr>
          <w:p w:rsidR="00257445" w:rsidRDefault="00257445">
            <w:pPr>
              <w:rPr>
                <w:sz w:val="24"/>
                <w:szCs w:val="24"/>
              </w:rPr>
            </w:pPr>
          </w:p>
        </w:tc>
        <w:tc>
          <w:tcPr>
            <w:tcW w:w="1291" w:type="dxa"/>
            <w:gridSpan w:val="2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指导老师</w:t>
            </w:r>
          </w:p>
        </w:tc>
        <w:tc>
          <w:tcPr>
            <w:tcW w:w="1481" w:type="dxa"/>
            <w:vAlign w:val="center"/>
          </w:tcPr>
          <w:p w:rsidR="00257445" w:rsidRDefault="00257445" w:rsidP="002574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陶文正</w:t>
            </w:r>
          </w:p>
        </w:tc>
      </w:tr>
    </w:tbl>
    <w:p w:rsidR="00310BA7" w:rsidRDefault="0081079B" w:rsidP="00310BA7">
      <w:pPr>
        <w:pStyle w:val="1"/>
      </w:pPr>
      <w:r w:rsidRPr="0081079B">
        <w:rPr>
          <w:rFonts w:hint="eastAsia"/>
        </w:rPr>
        <w:t>实验目的及要求</w:t>
      </w:r>
    </w:p>
    <w:p w:rsidR="00F73161" w:rsidRDefault="00F73161" w:rsidP="00F7316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了解函数模板、类模板与模板函数、模板类的关系；</w:t>
      </w:r>
    </w:p>
    <w:p w:rsidR="00F73161" w:rsidRDefault="00F73161" w:rsidP="00F7316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熟悉函数模板、类模板的声明与实例化过程；</w:t>
      </w:r>
    </w:p>
    <w:p w:rsidR="00F73161" w:rsidRPr="00F73161" w:rsidRDefault="00F73161" w:rsidP="00F73161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掌握应用模板进行的程序设计。</w:t>
      </w:r>
    </w:p>
    <w:p w:rsidR="0081079B" w:rsidRDefault="0081079B" w:rsidP="0081079B">
      <w:pPr>
        <w:pStyle w:val="1"/>
      </w:pPr>
      <w:r>
        <w:rPr>
          <w:rFonts w:hint="eastAsia"/>
        </w:rPr>
        <w:t>实验设备及平台</w:t>
      </w:r>
    </w:p>
    <w:p w:rsidR="00F73161" w:rsidRPr="00F73161" w:rsidRDefault="00ED4A96" w:rsidP="00F73161">
      <w:pPr>
        <w:rPr>
          <w:rFonts w:hint="eastAsia"/>
        </w:rPr>
      </w:pPr>
      <w:r>
        <w:rPr>
          <w:rFonts w:hint="eastAsia"/>
        </w:rPr>
        <w:t>G++</w:t>
      </w:r>
      <w:r>
        <w:t xml:space="preserve"> 7.2.0</w:t>
      </w:r>
    </w:p>
    <w:p w:rsidR="0081079B" w:rsidRDefault="0081079B" w:rsidP="0081079B">
      <w:pPr>
        <w:pStyle w:val="1"/>
      </w:pPr>
      <w:r>
        <w:rPr>
          <w:rFonts w:hint="eastAsia"/>
        </w:rPr>
        <w:t>实验内容及步骤</w:t>
      </w:r>
    </w:p>
    <w:p w:rsidR="00AA1C30" w:rsidRPr="00AC59CD" w:rsidRDefault="00AA1C30" w:rsidP="00AA1C30">
      <w:pPr>
        <w:pStyle w:val="2"/>
        <w:rPr>
          <w:rFonts w:asciiTheme="minorHAnsi" w:eastAsiaTheme="minorHAnsi" w:hAnsiTheme="minorHAnsi"/>
        </w:rPr>
      </w:pPr>
      <w:r w:rsidRPr="00AC59CD">
        <w:rPr>
          <w:rFonts w:asciiTheme="minorHAnsi" w:eastAsiaTheme="minorHAnsi" w:hAnsiTheme="minorHAnsi" w:hint="eastAsia"/>
        </w:rPr>
        <w:t>函数模板实验</w:t>
      </w:r>
    </w:p>
    <w:p w:rsidR="00AA1C30" w:rsidRDefault="004359D5" w:rsidP="00AA1C30">
      <w:r>
        <w:rPr>
          <w:rFonts w:hint="eastAsia"/>
        </w:rPr>
        <w:t>编写一个适用于求解不同</w:t>
      </w:r>
      <w:r w:rsidR="00AE3DFF">
        <w:rPr>
          <w:rFonts w:hint="eastAsia"/>
        </w:rPr>
        <w:t>数据类型的多个数值</w:t>
      </w:r>
      <w:r>
        <w:rPr>
          <w:rFonts w:hint="eastAsia"/>
        </w:rPr>
        <w:t>最大值的函数模板</w:t>
      </w:r>
      <w:r w:rsidR="007C3398">
        <w:rPr>
          <w:rFonts w:hint="eastAsia"/>
        </w:rPr>
        <w:t>，程序如下</w:t>
      </w:r>
      <w:r w:rsidR="00AE0C0B">
        <w:rPr>
          <w:rFonts w:hint="eastAsia"/>
        </w:rPr>
        <w:t>。</w:t>
      </w:r>
    </w:p>
    <w:p w:rsidR="00D23F74" w:rsidRDefault="00D23F74" w:rsidP="00AA1C30">
      <w:pPr>
        <w:rPr>
          <w:rFonts w:hint="eastAsia"/>
        </w:rPr>
      </w:pP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&lt;iostream&gt;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 Max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 a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 b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?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lastRenderedPageBreak/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...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 Max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 a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...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 c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...);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请输入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个整数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cin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a1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b1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输入的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个整数为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a1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b1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，最大值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请输入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个长整数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cin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a2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b2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输入的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个长整数为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a2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b2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，最大值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请输入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个浮点数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cin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a3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b3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输入的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个浮点数为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: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a3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b3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，最大值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7C3398" w:rsidRDefault="007C3398" w:rsidP="007C33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A6357" w:rsidRDefault="004A6357" w:rsidP="00AA1C30"/>
    <w:p w:rsidR="004A6357" w:rsidRDefault="004A6357" w:rsidP="00AA1C30">
      <w:r>
        <w:rPr>
          <w:rFonts w:hint="eastAsia"/>
        </w:rPr>
        <w:t>程序的一个可能产生的输出如下：</w:t>
      </w:r>
    </w:p>
    <w:p w:rsidR="00C57982" w:rsidRPr="00C57982" w:rsidRDefault="00C57982" w:rsidP="00C57982">
      <w:pPr>
        <w:rPr>
          <w:shd w:val="pct15" w:color="auto" w:fill="FFFFFF"/>
        </w:rPr>
      </w:pPr>
      <w:r w:rsidRPr="00C57982">
        <w:rPr>
          <w:rFonts w:hint="eastAsia"/>
          <w:shd w:val="pct15" w:color="auto" w:fill="FFFFFF"/>
        </w:rPr>
        <w:t>请输入</w:t>
      </w:r>
      <w:r w:rsidRPr="00C57982">
        <w:rPr>
          <w:shd w:val="pct15" w:color="auto" w:fill="FFFFFF"/>
        </w:rPr>
        <w:t>3个整数</w:t>
      </w:r>
    </w:p>
    <w:p w:rsidR="00C57982" w:rsidRPr="00C57982" w:rsidRDefault="00C57982" w:rsidP="00C57982">
      <w:pPr>
        <w:rPr>
          <w:shd w:val="pct15" w:color="auto" w:fill="FFFFFF"/>
        </w:rPr>
      </w:pPr>
      <w:r w:rsidRPr="00C57982">
        <w:rPr>
          <w:shd w:val="pct15" w:color="auto" w:fill="FFFFFF"/>
        </w:rPr>
        <w:t>1 2 3</w:t>
      </w:r>
    </w:p>
    <w:p w:rsidR="00C57982" w:rsidRPr="00C57982" w:rsidRDefault="00C57982" w:rsidP="00C57982">
      <w:pPr>
        <w:rPr>
          <w:shd w:val="pct15" w:color="auto" w:fill="FFFFFF"/>
        </w:rPr>
      </w:pPr>
      <w:r w:rsidRPr="00C57982">
        <w:rPr>
          <w:rFonts w:hint="eastAsia"/>
          <w:shd w:val="pct15" w:color="auto" w:fill="FFFFFF"/>
        </w:rPr>
        <w:t>输入的</w:t>
      </w:r>
      <w:r w:rsidRPr="00C57982">
        <w:rPr>
          <w:shd w:val="pct15" w:color="auto" w:fill="FFFFFF"/>
        </w:rPr>
        <w:t>3个整数为: 1 2 3，最大值 3</w:t>
      </w:r>
    </w:p>
    <w:p w:rsidR="00C57982" w:rsidRPr="00C57982" w:rsidRDefault="00C57982" w:rsidP="00C57982">
      <w:pPr>
        <w:rPr>
          <w:shd w:val="pct15" w:color="auto" w:fill="FFFFFF"/>
        </w:rPr>
      </w:pPr>
      <w:r w:rsidRPr="00C57982">
        <w:rPr>
          <w:rFonts w:hint="eastAsia"/>
          <w:shd w:val="pct15" w:color="auto" w:fill="FFFFFF"/>
        </w:rPr>
        <w:t>请输入</w:t>
      </w:r>
      <w:r w:rsidRPr="00C57982">
        <w:rPr>
          <w:shd w:val="pct15" w:color="auto" w:fill="FFFFFF"/>
        </w:rPr>
        <w:t>3个长整数</w:t>
      </w:r>
    </w:p>
    <w:p w:rsidR="00C57982" w:rsidRPr="00C57982" w:rsidRDefault="00C57982" w:rsidP="00C57982">
      <w:pPr>
        <w:rPr>
          <w:shd w:val="pct15" w:color="auto" w:fill="FFFFFF"/>
        </w:rPr>
      </w:pPr>
      <w:r w:rsidRPr="00C57982">
        <w:rPr>
          <w:shd w:val="pct15" w:color="auto" w:fill="FFFFFF"/>
        </w:rPr>
        <w:t>123 456 789</w:t>
      </w:r>
    </w:p>
    <w:p w:rsidR="00C57982" w:rsidRPr="00C57982" w:rsidRDefault="00C57982" w:rsidP="00C57982">
      <w:pPr>
        <w:rPr>
          <w:shd w:val="pct15" w:color="auto" w:fill="FFFFFF"/>
        </w:rPr>
      </w:pPr>
      <w:r w:rsidRPr="00C57982">
        <w:rPr>
          <w:rFonts w:hint="eastAsia"/>
          <w:shd w:val="pct15" w:color="auto" w:fill="FFFFFF"/>
        </w:rPr>
        <w:t>输入的</w:t>
      </w:r>
      <w:r w:rsidRPr="00C57982">
        <w:rPr>
          <w:shd w:val="pct15" w:color="auto" w:fill="FFFFFF"/>
        </w:rPr>
        <w:t>3个长整数为: 123 456 789，最大值 789</w:t>
      </w:r>
    </w:p>
    <w:p w:rsidR="00C57982" w:rsidRPr="00C57982" w:rsidRDefault="00C57982" w:rsidP="00C57982">
      <w:pPr>
        <w:rPr>
          <w:shd w:val="pct15" w:color="auto" w:fill="FFFFFF"/>
        </w:rPr>
      </w:pPr>
      <w:r w:rsidRPr="00C57982">
        <w:rPr>
          <w:rFonts w:hint="eastAsia"/>
          <w:shd w:val="pct15" w:color="auto" w:fill="FFFFFF"/>
        </w:rPr>
        <w:t>请输入</w:t>
      </w:r>
      <w:r w:rsidRPr="00C57982">
        <w:rPr>
          <w:shd w:val="pct15" w:color="auto" w:fill="FFFFFF"/>
        </w:rPr>
        <w:t>3个浮点数</w:t>
      </w:r>
    </w:p>
    <w:p w:rsidR="00C57982" w:rsidRPr="00C57982" w:rsidRDefault="00C57982" w:rsidP="00C57982">
      <w:pPr>
        <w:rPr>
          <w:shd w:val="pct15" w:color="auto" w:fill="FFFFFF"/>
        </w:rPr>
      </w:pPr>
      <w:r w:rsidRPr="00C57982">
        <w:rPr>
          <w:shd w:val="pct15" w:color="auto" w:fill="FFFFFF"/>
        </w:rPr>
        <w:t>1.2 3.4 .56</w:t>
      </w:r>
    </w:p>
    <w:p w:rsidR="0081079B" w:rsidRDefault="00C57982" w:rsidP="00C57982">
      <w:pPr>
        <w:rPr>
          <w:shd w:val="pct15" w:color="auto" w:fill="FFFFFF"/>
        </w:rPr>
      </w:pPr>
      <w:r w:rsidRPr="00C57982">
        <w:rPr>
          <w:rFonts w:hint="eastAsia"/>
          <w:shd w:val="pct15" w:color="auto" w:fill="FFFFFF"/>
        </w:rPr>
        <w:t>输入的</w:t>
      </w:r>
      <w:r w:rsidRPr="00C57982">
        <w:rPr>
          <w:shd w:val="pct15" w:color="auto" w:fill="FFFFFF"/>
        </w:rPr>
        <w:t>3个浮点数为: 1.2 3.4 0.56，最大值 3.4</w:t>
      </w:r>
    </w:p>
    <w:p w:rsidR="000441FE" w:rsidRDefault="000441FE" w:rsidP="00C57982">
      <w:pPr>
        <w:rPr>
          <w:shd w:val="pct15" w:color="auto" w:fill="FFFFFF"/>
        </w:rPr>
      </w:pPr>
    </w:p>
    <w:p w:rsidR="000441FE" w:rsidRDefault="00450443" w:rsidP="00450443">
      <w:pPr>
        <w:pStyle w:val="2"/>
      </w:pPr>
      <w:r>
        <w:rPr>
          <w:rFonts w:hint="eastAsia"/>
        </w:rPr>
        <w:t>类模板实验</w:t>
      </w:r>
    </w:p>
    <w:p w:rsidR="00103134" w:rsidRDefault="00103134" w:rsidP="00103134">
      <w:r>
        <w:rPr>
          <w:rFonts w:hint="eastAsia"/>
        </w:rPr>
        <w:t>编写一个类模板，</w:t>
      </w:r>
      <w:r w:rsidR="00C51A6A">
        <w:rPr>
          <w:rFonts w:hint="eastAsia"/>
        </w:rPr>
        <w:t>实现</w:t>
      </w:r>
      <w:r w:rsidR="001B0442">
        <w:rPr>
          <w:rFonts w:hint="eastAsia"/>
        </w:rPr>
        <w:t>一个数组，包括初始化</w:t>
      </w:r>
      <w:r w:rsidR="007671A6">
        <w:rPr>
          <w:rFonts w:hint="eastAsia"/>
        </w:rPr>
        <w:t>、添加数据、求和、求平均值</w:t>
      </w:r>
      <w:r w:rsidR="004700DF">
        <w:rPr>
          <w:rFonts w:hint="eastAsia"/>
        </w:rPr>
        <w:t>、显示数组等功能。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lastRenderedPageBreak/>
        <w:t>#include &lt;iostream&gt;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&lt;cassert&gt;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Cell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 val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Cell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nxt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 v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Cell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pre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nullptr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以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pre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为前驱节点，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v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为值创建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Cell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nxt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this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val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nxt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nullptr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Array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nullptr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~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Append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 Sum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 Average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Show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private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head_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tail_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&gt;::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gp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利用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gp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数组的前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len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个元素初始化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len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gp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nullptr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创建一个空的数组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head_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tail_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nullptr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head_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tail_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gp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len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tail_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gp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tail_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&gt;::~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head_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nullptr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pre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nxt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pre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&gt;::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Append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 val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tail_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head_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tail_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tail_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tail_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 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&gt;::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head_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 ret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nullptr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ret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nxt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 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&gt;::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Average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T ret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cnt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head_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nullptr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ret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cnt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nxt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cnt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cerr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"Empty array."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cnt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lastRenderedPageBreak/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&gt;::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Cell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head_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nullptr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val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nxt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menu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功能菜单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&gt;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初始化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(1) |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追加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(2) |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求和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(3) |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求平均数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(4) |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显示元素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(5) |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退出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(0)"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num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2018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5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19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't'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't'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'w'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类模板实验二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 ~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静态模板数组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arr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num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6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kase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menu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cin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kase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kase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cin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eof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"&lt;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清理并退出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kase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Array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count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请输入元素数量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&gt; "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cin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count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请输入数组元素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&gt;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count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--)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cin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          arr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Append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"&lt;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完成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kase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请输入追加的元素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&gt; "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app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cin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app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arr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Append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app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"&lt;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完成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kase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和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&gt;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Sum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kase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4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平均数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&gt;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Average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kase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5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显示元素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&gt;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arr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cout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"&lt;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无法理解的输入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delete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arr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2C3AA5" w:rsidRDefault="002C3AA5" w:rsidP="002C3A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2C3AA5" w:rsidRDefault="002C3AA5" w:rsidP="00103134"/>
    <w:p w:rsidR="002C3AA5" w:rsidRDefault="002C3AA5" w:rsidP="00103134">
      <w:r>
        <w:rPr>
          <w:rFonts w:hint="eastAsia"/>
        </w:rPr>
        <w:t>一个可能的运行结果如下：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类模板实验二</w:t>
      </w:r>
      <w:r w:rsidRPr="00486852">
        <w:rPr>
          <w:shd w:val="pct15" w:color="auto" w:fill="FFFFFF"/>
        </w:rPr>
        <w:t xml:space="preserve"> ~ 静态模板数组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功能菜单</w:t>
      </w:r>
      <w:r w:rsidRPr="00486852">
        <w:rPr>
          <w:shd w:val="pct15" w:color="auto" w:fill="FFFFFF"/>
        </w:rPr>
        <w:t>&gt; 初始化(1) | 追加(2) | 求和(3) | 求平均数(4) | 显示元素(5) | 退出(0)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5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显示元素</w:t>
      </w:r>
      <w:r w:rsidRPr="00486852">
        <w:rPr>
          <w:shd w:val="pct15" w:color="auto" w:fill="FFFFFF"/>
        </w:rPr>
        <w:t>&gt;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2018 5 19 116 116 119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功能菜单</w:t>
      </w:r>
      <w:r w:rsidRPr="00486852">
        <w:rPr>
          <w:shd w:val="pct15" w:color="auto" w:fill="FFFFFF"/>
        </w:rPr>
        <w:t>&gt; 初始化(1) | 追加(2) | 求和(3) | 求平均数(4) | 显示元素(5) | 退出(0)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1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请输入元素数量</w:t>
      </w:r>
      <w:r w:rsidRPr="00486852">
        <w:rPr>
          <w:shd w:val="pct15" w:color="auto" w:fill="FFFFFF"/>
        </w:rPr>
        <w:t>&gt; 4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请输入数组元素</w:t>
      </w:r>
      <w:r w:rsidRPr="00486852">
        <w:rPr>
          <w:shd w:val="pct15" w:color="auto" w:fill="FFFFFF"/>
        </w:rPr>
        <w:t>&gt;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1 2 3 4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&lt;完成&gt;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功能菜单</w:t>
      </w:r>
      <w:r w:rsidRPr="00486852">
        <w:rPr>
          <w:shd w:val="pct15" w:color="auto" w:fill="FFFFFF"/>
        </w:rPr>
        <w:t>&gt; 初始化(1) | 追加(2) | 求和(3) | 求平均数(4) | 显示元素(5) | 退出(0)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2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lastRenderedPageBreak/>
        <w:t>请输入追加的元素</w:t>
      </w:r>
      <w:r w:rsidRPr="00486852">
        <w:rPr>
          <w:shd w:val="pct15" w:color="auto" w:fill="FFFFFF"/>
        </w:rPr>
        <w:t>&gt; 5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&lt;完成&gt;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功能菜单</w:t>
      </w:r>
      <w:r w:rsidRPr="00486852">
        <w:rPr>
          <w:shd w:val="pct15" w:color="auto" w:fill="FFFFFF"/>
        </w:rPr>
        <w:t>&gt; 初始化(1) | 追加(2) | 求和(3) | 求平均数(4) | 显示元素(5) | 退出(0)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5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显示元素</w:t>
      </w:r>
      <w:r w:rsidRPr="00486852">
        <w:rPr>
          <w:shd w:val="pct15" w:color="auto" w:fill="FFFFFF"/>
        </w:rPr>
        <w:t>&gt;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1 2 3 4 5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功能菜单</w:t>
      </w:r>
      <w:r w:rsidRPr="00486852">
        <w:rPr>
          <w:shd w:val="pct15" w:color="auto" w:fill="FFFFFF"/>
        </w:rPr>
        <w:t>&gt; 初始化(1) | 追加(2) | 求和(3) | 求平均数(4) | 显示元素(5) | 退出(0)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3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和</w:t>
      </w:r>
      <w:r w:rsidRPr="00486852">
        <w:rPr>
          <w:shd w:val="pct15" w:color="auto" w:fill="FFFFFF"/>
        </w:rPr>
        <w:t>&gt; 15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功能菜单</w:t>
      </w:r>
      <w:r w:rsidRPr="00486852">
        <w:rPr>
          <w:shd w:val="pct15" w:color="auto" w:fill="FFFFFF"/>
        </w:rPr>
        <w:t>&gt; 初始化(1) | 追加(2) | 求和(3) | 求平均数(4) | 显示元素(5) | 退出(0)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4</w:t>
      </w:r>
      <w:bookmarkStart w:id="0" w:name="_GoBack"/>
      <w:bookmarkEnd w:id="0"/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平均数</w:t>
      </w:r>
      <w:r w:rsidRPr="00486852">
        <w:rPr>
          <w:shd w:val="pct15" w:color="auto" w:fill="FFFFFF"/>
        </w:rPr>
        <w:t>&gt; 3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rFonts w:hint="eastAsia"/>
          <w:shd w:val="pct15" w:color="auto" w:fill="FFFFFF"/>
        </w:rPr>
        <w:t>功能菜单</w:t>
      </w:r>
      <w:r w:rsidRPr="00486852">
        <w:rPr>
          <w:shd w:val="pct15" w:color="auto" w:fill="FFFFFF"/>
        </w:rPr>
        <w:t>&gt; 初始化(1) | 追加(2) | 求和(3) | 求平均数(4) | 显示元素(5) | 退出(0)</w:t>
      </w:r>
    </w:p>
    <w:p w:rsidR="00486852" w:rsidRPr="00486852" w:rsidRDefault="00486852" w:rsidP="00486852">
      <w:pPr>
        <w:rPr>
          <w:shd w:val="pct15" w:color="auto" w:fill="FFFFFF"/>
        </w:rPr>
      </w:pPr>
      <w:r w:rsidRPr="00486852">
        <w:rPr>
          <w:shd w:val="pct15" w:color="auto" w:fill="FFFFFF"/>
        </w:rPr>
        <w:t>0</w:t>
      </w:r>
    </w:p>
    <w:p w:rsidR="007F6C0D" w:rsidRPr="00486852" w:rsidRDefault="00486852" w:rsidP="00486852">
      <w:pPr>
        <w:rPr>
          <w:rFonts w:hint="eastAsia"/>
          <w:shd w:val="pct15" w:color="auto" w:fill="FFFFFF"/>
        </w:rPr>
      </w:pPr>
      <w:r w:rsidRPr="00486852">
        <w:rPr>
          <w:shd w:val="pct15" w:color="auto" w:fill="FFFFFF"/>
        </w:rPr>
        <w:t>&lt;清理并退出&gt;</w:t>
      </w:r>
    </w:p>
    <w:p w:rsidR="0081079B" w:rsidRDefault="0081079B" w:rsidP="0081079B">
      <w:pPr>
        <w:pStyle w:val="1"/>
      </w:pPr>
      <w:r>
        <w:rPr>
          <w:rFonts w:hint="eastAsia"/>
        </w:rPr>
        <w:t>总结</w:t>
      </w:r>
    </w:p>
    <w:p w:rsidR="00DC2C3D" w:rsidRPr="00DC2C3D" w:rsidRDefault="00DC2C3D" w:rsidP="00DC2C3D">
      <w:pPr>
        <w:rPr>
          <w:rFonts w:hint="eastAsia"/>
        </w:rPr>
      </w:pPr>
      <w:r>
        <w:rPr>
          <w:rFonts w:hint="eastAsia"/>
        </w:rPr>
        <w:t>C++的模板能帮助程序员简化代码</w:t>
      </w:r>
      <w:r w:rsidR="00255DAA">
        <w:rPr>
          <w:rFonts w:hint="eastAsia"/>
        </w:rPr>
        <w:t>，</w:t>
      </w:r>
      <w:r w:rsidR="00B931A7">
        <w:rPr>
          <w:rFonts w:hint="eastAsia"/>
        </w:rPr>
        <w:t>常用的模板类型有函数模板和类模板</w:t>
      </w:r>
      <w:r w:rsidR="00604932">
        <w:rPr>
          <w:rFonts w:hint="eastAsia"/>
        </w:rPr>
        <w:t>。</w:t>
      </w:r>
      <w:r w:rsidR="00601ABD">
        <w:rPr>
          <w:rFonts w:hint="eastAsia"/>
        </w:rPr>
        <w:t>常用的模板语法并不复杂，多加练习就能掌握；有些不常用的模板语法，如C++11中的新特性模板参数包、模板显式实例化</w:t>
      </w:r>
      <w:r w:rsidR="00451A4D">
        <w:rPr>
          <w:rFonts w:hint="eastAsia"/>
        </w:rPr>
        <w:t>，模板类的</w:t>
      </w:r>
      <w:r w:rsidR="003203BC">
        <w:rPr>
          <w:rFonts w:hint="eastAsia"/>
        </w:rPr>
        <w:t>友元</w:t>
      </w:r>
      <w:r w:rsidR="00601ABD">
        <w:rPr>
          <w:rFonts w:hint="eastAsia"/>
        </w:rPr>
        <w:t>等等</w:t>
      </w:r>
      <w:r w:rsidR="00831777">
        <w:rPr>
          <w:rFonts w:hint="eastAsia"/>
        </w:rPr>
        <w:t>，注意</w:t>
      </w:r>
      <w:r w:rsidR="00245354">
        <w:rPr>
          <w:rFonts w:hint="eastAsia"/>
        </w:rPr>
        <w:t>思考实现的原理，需要用到时也不难回忆起来</w:t>
      </w:r>
      <w:r w:rsidR="00831777">
        <w:rPr>
          <w:rFonts w:hint="eastAsia"/>
        </w:rPr>
        <w:t>。</w:t>
      </w:r>
    </w:p>
    <w:sectPr w:rsidR="00DC2C3D" w:rsidRPr="00DC2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FD4" w:rsidRDefault="00C71FD4" w:rsidP="00310BA7">
      <w:r>
        <w:separator/>
      </w:r>
    </w:p>
  </w:endnote>
  <w:endnote w:type="continuationSeparator" w:id="0">
    <w:p w:rsidR="00C71FD4" w:rsidRDefault="00C71FD4" w:rsidP="0031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FD4" w:rsidRDefault="00C71FD4" w:rsidP="00310BA7">
      <w:r>
        <w:separator/>
      </w:r>
    </w:p>
  </w:footnote>
  <w:footnote w:type="continuationSeparator" w:id="0">
    <w:p w:rsidR="00C71FD4" w:rsidRDefault="00C71FD4" w:rsidP="00310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B300E"/>
    <w:multiLevelType w:val="hybridMultilevel"/>
    <w:tmpl w:val="7C5C6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FB116F"/>
    <w:multiLevelType w:val="hybridMultilevel"/>
    <w:tmpl w:val="F0688558"/>
    <w:lvl w:ilvl="0" w:tplc="3F2CD36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F34F78"/>
    <w:multiLevelType w:val="hybridMultilevel"/>
    <w:tmpl w:val="F53A446E"/>
    <w:lvl w:ilvl="0" w:tplc="AB847EA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61"/>
    <w:rsid w:val="00000227"/>
    <w:rsid w:val="000441FE"/>
    <w:rsid w:val="00103134"/>
    <w:rsid w:val="00117944"/>
    <w:rsid w:val="0016116F"/>
    <w:rsid w:val="001B0442"/>
    <w:rsid w:val="00245354"/>
    <w:rsid w:val="00255DAA"/>
    <w:rsid w:val="00257445"/>
    <w:rsid w:val="002C3AA5"/>
    <w:rsid w:val="002D3B6F"/>
    <w:rsid w:val="00310BA7"/>
    <w:rsid w:val="003203BC"/>
    <w:rsid w:val="004359D5"/>
    <w:rsid w:val="00444C1B"/>
    <w:rsid w:val="00450443"/>
    <w:rsid w:val="00451A4D"/>
    <w:rsid w:val="004700DF"/>
    <w:rsid w:val="00486852"/>
    <w:rsid w:val="004A6357"/>
    <w:rsid w:val="00601ABD"/>
    <w:rsid w:val="00604932"/>
    <w:rsid w:val="006F54AB"/>
    <w:rsid w:val="007671A6"/>
    <w:rsid w:val="007C3398"/>
    <w:rsid w:val="007E4348"/>
    <w:rsid w:val="007F6C0D"/>
    <w:rsid w:val="0081079B"/>
    <w:rsid w:val="00831777"/>
    <w:rsid w:val="00847DDF"/>
    <w:rsid w:val="008535B6"/>
    <w:rsid w:val="008F4A69"/>
    <w:rsid w:val="00AA1C30"/>
    <w:rsid w:val="00AC59CD"/>
    <w:rsid w:val="00AD7B46"/>
    <w:rsid w:val="00AE0C0B"/>
    <w:rsid w:val="00AE3DFF"/>
    <w:rsid w:val="00B20F07"/>
    <w:rsid w:val="00B931A7"/>
    <w:rsid w:val="00BC1C91"/>
    <w:rsid w:val="00C10719"/>
    <w:rsid w:val="00C51A6A"/>
    <w:rsid w:val="00C57982"/>
    <w:rsid w:val="00C71FD4"/>
    <w:rsid w:val="00D23F74"/>
    <w:rsid w:val="00DC2C3D"/>
    <w:rsid w:val="00DD4704"/>
    <w:rsid w:val="00DD793C"/>
    <w:rsid w:val="00EA3CD4"/>
    <w:rsid w:val="00ED4A96"/>
    <w:rsid w:val="00EF3DD9"/>
    <w:rsid w:val="00F21B36"/>
    <w:rsid w:val="00F73161"/>
    <w:rsid w:val="00FD0B19"/>
    <w:rsid w:val="00FE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B89A0"/>
  <w15:chartTrackingRefBased/>
  <w15:docId w15:val="{C241CBFC-0B88-49B6-B99D-27DFC8D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79B"/>
    <w:pPr>
      <w:keepNext/>
      <w:keepLines/>
      <w:numPr>
        <w:numId w:val="1"/>
      </w:numPr>
      <w:tabs>
        <w:tab w:val="left" w:pos="567"/>
      </w:tabs>
      <w:spacing w:before="340" w:after="330" w:line="578" w:lineRule="auto"/>
      <w:ind w:left="426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AC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079B"/>
    <w:rPr>
      <w:b/>
      <w:bCs/>
      <w:kern w:val="44"/>
      <w:sz w:val="24"/>
      <w:szCs w:val="44"/>
    </w:rPr>
  </w:style>
  <w:style w:type="paragraph" w:styleId="a4">
    <w:name w:val="Title"/>
    <w:basedOn w:val="a"/>
    <w:next w:val="a"/>
    <w:link w:val="a5"/>
    <w:uiPriority w:val="10"/>
    <w:qFormat/>
    <w:rsid w:val="00AD7B46"/>
    <w:pPr>
      <w:spacing w:before="240" w:after="48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AD7B46"/>
    <w:rPr>
      <w:rFonts w:asciiTheme="majorHAnsi" w:eastAsiaTheme="majorEastAsia" w:hAnsiTheme="majorHAnsi" w:cstheme="majorBidi"/>
      <w:b/>
      <w:bCs/>
      <w:sz w:val="44"/>
      <w:szCs w:val="32"/>
    </w:rPr>
  </w:style>
  <w:style w:type="character" w:styleId="a6">
    <w:name w:val="Placeholder Text"/>
    <w:basedOn w:val="a0"/>
    <w:uiPriority w:val="99"/>
    <w:semiHidden/>
    <w:rsid w:val="00F21B36"/>
    <w:rPr>
      <w:color w:val="808080"/>
    </w:rPr>
  </w:style>
  <w:style w:type="paragraph" w:styleId="a7">
    <w:name w:val="header"/>
    <w:basedOn w:val="a"/>
    <w:link w:val="a8"/>
    <w:uiPriority w:val="99"/>
    <w:unhideWhenUsed/>
    <w:rsid w:val="0031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0BA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0BA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E7AC1"/>
    <w:rPr>
      <w:rFonts w:asciiTheme="majorHAnsi" w:hAnsiTheme="majorHAnsi" w:cstheme="majorBidi"/>
      <w:b/>
      <w:bCs/>
      <w:szCs w:val="32"/>
    </w:rPr>
  </w:style>
  <w:style w:type="paragraph" w:styleId="ab">
    <w:name w:val="List Paragraph"/>
    <w:basedOn w:val="a"/>
    <w:uiPriority w:val="34"/>
    <w:qFormat/>
    <w:rsid w:val="00F73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ght\Documents\GitHub\gzhu-coder\freshman\&#38754;&#21521;&#23545;&#35937;&#31243;&#24207;&#35774;&#35745;&#23454;&#39564;\&#31243;&#24207;&#35774;&#35745;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93B2C-B532-428F-BD97-C4913F86C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程序设计实验报告模板.dotx</Template>
  <TotalTime>150</TotalTime>
  <Pages>7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谢金宏</dc:creator>
  <cp:keywords/>
  <dc:description/>
  <cp:lastModifiedBy>谢 金宏</cp:lastModifiedBy>
  <cp:revision>34</cp:revision>
  <dcterms:created xsi:type="dcterms:W3CDTF">2018-05-02T01:09:00Z</dcterms:created>
  <dcterms:modified xsi:type="dcterms:W3CDTF">2018-05-02T03:53:00Z</dcterms:modified>
</cp:coreProperties>
</file>