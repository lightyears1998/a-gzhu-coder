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C1B" w:rsidRDefault="007E4348" w:rsidP="00444C1B">
      <w:pPr>
        <w:pStyle w:val="a4"/>
      </w:pPr>
      <w:r>
        <w:rPr>
          <w:rFonts w:hint="eastAsia"/>
        </w:rPr>
        <w:t>广州大学学生实验报告</w:t>
      </w:r>
    </w:p>
    <w:p w:rsidR="00F21B36" w:rsidRPr="006F54AB" w:rsidRDefault="00F21B36" w:rsidP="00F21B36">
      <w:pPr>
        <w:jc w:val="right"/>
      </w:pPr>
      <w:r w:rsidRPr="006F54AB">
        <w:fldChar w:fldCharType="begin"/>
      </w:r>
      <w:r w:rsidRPr="006F54AB">
        <w:instrText xml:space="preserve"> </w:instrText>
      </w:r>
      <w:r w:rsidRPr="006F54AB">
        <w:rPr>
          <w:rFonts w:hint="eastAsia"/>
        </w:rPr>
        <w:instrText>CREATEDATE  \@ "yyyy'年'M'月'd'日'"  \* MERGEFORMAT</w:instrText>
      </w:r>
      <w:r w:rsidRPr="006F54AB">
        <w:instrText xml:space="preserve"> </w:instrText>
      </w:r>
      <w:r w:rsidRPr="006F54AB">
        <w:fldChar w:fldCharType="separate"/>
      </w:r>
      <w:r w:rsidR="00BD5EB1">
        <w:rPr>
          <w:noProof/>
        </w:rPr>
        <w:t>2018年4月7日</w:t>
      </w:r>
      <w:r w:rsidRPr="006F54AB">
        <w:fldChar w:fldCharType="end"/>
      </w:r>
    </w:p>
    <w:p w:rsidR="007E4348" w:rsidRPr="00444C1B" w:rsidRDefault="007E4348">
      <w:pPr>
        <w:rPr>
          <w:sz w:val="24"/>
          <w:szCs w:val="24"/>
        </w:rPr>
      </w:pPr>
      <w:r w:rsidRPr="00444C1B">
        <w:rPr>
          <w:rFonts w:hint="eastAsia"/>
          <w:b/>
          <w:sz w:val="24"/>
          <w:szCs w:val="24"/>
        </w:rPr>
        <w:t>开课学院及实验室：</w:t>
      </w:r>
      <w:r w:rsidRPr="00444C1B">
        <w:rPr>
          <w:rFonts w:hint="eastAsia"/>
          <w:sz w:val="24"/>
          <w:szCs w:val="24"/>
        </w:rPr>
        <w:t>计算机科学与工程实验室电子楼412A室</w:t>
      </w:r>
    </w:p>
    <w:tbl>
      <w:tblPr>
        <w:tblStyle w:val="a3"/>
        <w:tblW w:w="8300" w:type="dxa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1276"/>
        <w:gridCol w:w="1418"/>
        <w:gridCol w:w="708"/>
        <w:gridCol w:w="851"/>
        <w:gridCol w:w="709"/>
        <w:gridCol w:w="1642"/>
      </w:tblGrid>
      <w:tr w:rsidR="007E4348" w:rsidTr="003800D7">
        <w:tc>
          <w:tcPr>
            <w:tcW w:w="704" w:type="dxa"/>
          </w:tcPr>
          <w:p w:rsidR="007E4348" w:rsidRPr="00444C1B" w:rsidRDefault="007E4348">
            <w:pPr>
              <w:rPr>
                <w:b/>
              </w:rPr>
            </w:pPr>
            <w:r w:rsidRPr="00444C1B">
              <w:rPr>
                <w:rFonts w:hint="eastAsia"/>
                <w:b/>
                <w:sz w:val="24"/>
              </w:rPr>
              <w:t>学院</w:t>
            </w:r>
          </w:p>
        </w:tc>
        <w:tc>
          <w:tcPr>
            <w:tcW w:w="992" w:type="dxa"/>
            <w:vAlign w:val="center"/>
          </w:tcPr>
          <w:p w:rsidR="007E4348" w:rsidRDefault="007E4348" w:rsidP="00444C1B">
            <w:pPr>
              <w:jc w:val="center"/>
            </w:pPr>
            <w:r>
              <w:rPr>
                <w:rFonts w:hint="eastAsia"/>
              </w:rPr>
              <w:t>计算机</w:t>
            </w:r>
          </w:p>
        </w:tc>
        <w:tc>
          <w:tcPr>
            <w:tcW w:w="1276" w:type="dxa"/>
          </w:tcPr>
          <w:p w:rsidR="007E4348" w:rsidRPr="00444C1B" w:rsidRDefault="007E4348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专业班级</w:t>
            </w:r>
          </w:p>
        </w:tc>
        <w:tc>
          <w:tcPr>
            <w:tcW w:w="1418" w:type="dxa"/>
            <w:vAlign w:val="center"/>
          </w:tcPr>
          <w:p w:rsidR="007E4348" w:rsidRDefault="00444C1B" w:rsidP="00444C1B">
            <w:pPr>
              <w:jc w:val="center"/>
            </w:pPr>
            <w:r>
              <w:rPr>
                <w:rFonts w:hint="eastAsia"/>
              </w:rPr>
              <w:t>软件171</w:t>
            </w:r>
          </w:p>
        </w:tc>
        <w:tc>
          <w:tcPr>
            <w:tcW w:w="708" w:type="dxa"/>
          </w:tcPr>
          <w:p w:rsidR="007E4348" w:rsidRPr="00444C1B" w:rsidRDefault="007E4348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851" w:type="dxa"/>
            <w:vAlign w:val="center"/>
          </w:tcPr>
          <w:p w:rsidR="007E4348" w:rsidRDefault="00444C1B" w:rsidP="00444C1B">
            <w:pPr>
              <w:jc w:val="center"/>
            </w:pPr>
            <w:r>
              <w:rPr>
                <w:rFonts w:hint="eastAsia"/>
              </w:rPr>
              <w:t>谢金宏</w:t>
            </w:r>
          </w:p>
        </w:tc>
        <w:tc>
          <w:tcPr>
            <w:tcW w:w="709" w:type="dxa"/>
          </w:tcPr>
          <w:p w:rsidR="007E4348" w:rsidRPr="00444C1B" w:rsidRDefault="007E4348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1642" w:type="dxa"/>
            <w:vAlign w:val="center"/>
          </w:tcPr>
          <w:p w:rsidR="007E4348" w:rsidRDefault="00444C1B" w:rsidP="00444C1B">
            <w:pPr>
              <w:jc w:val="center"/>
            </w:pPr>
            <w:r>
              <w:rPr>
                <w:rFonts w:hint="eastAsia"/>
              </w:rPr>
              <w:t>1706300001</w:t>
            </w:r>
          </w:p>
        </w:tc>
      </w:tr>
      <w:tr w:rsidR="003800D7" w:rsidTr="003800D7">
        <w:tc>
          <w:tcPr>
            <w:tcW w:w="1696" w:type="dxa"/>
            <w:gridSpan w:val="2"/>
          </w:tcPr>
          <w:p w:rsidR="003800D7" w:rsidRPr="00444C1B" w:rsidRDefault="003800D7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实验课程名称</w:t>
            </w:r>
          </w:p>
        </w:tc>
        <w:tc>
          <w:tcPr>
            <w:tcW w:w="2694" w:type="dxa"/>
            <w:gridSpan w:val="2"/>
            <w:vAlign w:val="center"/>
          </w:tcPr>
          <w:p w:rsidR="003800D7" w:rsidRDefault="003800D7" w:rsidP="00444C1B">
            <w:r>
              <w:rPr>
                <w:rFonts w:hint="eastAsia"/>
              </w:rPr>
              <w:t>面向对象程序设计实验</w:t>
            </w:r>
          </w:p>
        </w:tc>
        <w:tc>
          <w:tcPr>
            <w:tcW w:w="1559" w:type="dxa"/>
            <w:gridSpan w:val="2"/>
          </w:tcPr>
          <w:p w:rsidR="003800D7" w:rsidRPr="00444C1B" w:rsidRDefault="003800D7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成绩</w:t>
            </w:r>
          </w:p>
        </w:tc>
        <w:tc>
          <w:tcPr>
            <w:tcW w:w="2351" w:type="dxa"/>
            <w:gridSpan w:val="2"/>
            <w:vAlign w:val="center"/>
          </w:tcPr>
          <w:p w:rsidR="003800D7" w:rsidRDefault="003800D7" w:rsidP="00444C1B">
            <w:pPr>
              <w:jc w:val="center"/>
            </w:pPr>
          </w:p>
        </w:tc>
      </w:tr>
      <w:tr w:rsidR="00444C1B" w:rsidTr="003800D7">
        <w:tc>
          <w:tcPr>
            <w:tcW w:w="1696" w:type="dxa"/>
            <w:gridSpan w:val="2"/>
          </w:tcPr>
          <w:p w:rsidR="007E4348" w:rsidRPr="00444C1B" w:rsidRDefault="007E4348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实验项目名称</w:t>
            </w:r>
          </w:p>
        </w:tc>
        <w:tc>
          <w:tcPr>
            <w:tcW w:w="2694" w:type="dxa"/>
            <w:gridSpan w:val="2"/>
            <w:vAlign w:val="center"/>
          </w:tcPr>
          <w:p w:rsidR="007E4348" w:rsidRDefault="0081079B" w:rsidP="00444C1B">
            <w:r>
              <w:rPr>
                <w:rFonts w:hint="eastAsia"/>
              </w:rPr>
              <w:t>继承与多态性</w:t>
            </w:r>
          </w:p>
        </w:tc>
        <w:tc>
          <w:tcPr>
            <w:tcW w:w="1559" w:type="dxa"/>
            <w:gridSpan w:val="2"/>
          </w:tcPr>
          <w:p w:rsidR="007E4348" w:rsidRPr="00444C1B" w:rsidRDefault="007E4348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指导老师</w:t>
            </w:r>
          </w:p>
        </w:tc>
        <w:tc>
          <w:tcPr>
            <w:tcW w:w="2351" w:type="dxa"/>
            <w:gridSpan w:val="2"/>
            <w:vAlign w:val="center"/>
          </w:tcPr>
          <w:p w:rsidR="007E4348" w:rsidRDefault="007E4348" w:rsidP="00444C1B">
            <w:pPr>
              <w:jc w:val="center"/>
            </w:pPr>
            <w:r>
              <w:rPr>
                <w:rFonts w:hint="eastAsia"/>
              </w:rPr>
              <w:t>陶文正</w:t>
            </w:r>
          </w:p>
        </w:tc>
      </w:tr>
    </w:tbl>
    <w:p w:rsidR="006F54AB" w:rsidRDefault="0081079B" w:rsidP="0081079B">
      <w:pPr>
        <w:pStyle w:val="1"/>
      </w:pPr>
      <w:r w:rsidRPr="0081079B">
        <w:rPr>
          <w:rFonts w:hint="eastAsia"/>
        </w:rPr>
        <w:t>实验目的及要求</w:t>
      </w:r>
    </w:p>
    <w:p w:rsid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掌握继承、基类和派生类的概念。</w:t>
      </w:r>
    </w:p>
    <w:p w:rsid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掌握初始化基类成员的方法。</w:t>
      </w:r>
    </w:p>
    <w:p w:rsid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掌握派生类对基类的继承。</w:t>
      </w:r>
    </w:p>
    <w:p w:rsid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学习虚函数和纯虚函数的定义与使用方式。</w:t>
      </w:r>
    </w:p>
    <w:p w:rsid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理解抽象类的概念，学习如何用指针指向其他的派生类，实现多态性。</w:t>
      </w:r>
    </w:p>
    <w:p w:rsid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掌握抽象类的定义与使用方式，并注意指针的用法。</w:t>
      </w:r>
    </w:p>
    <w:p w:rsidR="0033669D" w:rsidRP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学习如何使用虚函数、纯虚函数、抽象类和实现类的多态性。</w:t>
      </w:r>
    </w:p>
    <w:p w:rsidR="0033669D" w:rsidRDefault="0081079B" w:rsidP="0033669D">
      <w:pPr>
        <w:pStyle w:val="1"/>
      </w:pPr>
      <w:r>
        <w:rPr>
          <w:rFonts w:hint="eastAsia"/>
        </w:rPr>
        <w:t>实验设备及平台</w:t>
      </w:r>
    </w:p>
    <w:p w:rsidR="0033669D" w:rsidRDefault="0033669D" w:rsidP="0033669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硬件环境：计算机</w:t>
      </w:r>
    </w:p>
    <w:p w:rsidR="0033669D" w:rsidRPr="0033669D" w:rsidRDefault="0033669D" w:rsidP="0033669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软件</w:t>
      </w:r>
      <w:r w:rsidR="00070EB8">
        <w:rPr>
          <w:rFonts w:hint="eastAsia"/>
        </w:rPr>
        <w:t>环境：G++</w:t>
      </w:r>
      <w:r w:rsidR="00070EB8">
        <w:t xml:space="preserve"> </w:t>
      </w:r>
      <w:r w:rsidR="00070EB8">
        <w:rPr>
          <w:rFonts w:hint="eastAsia"/>
        </w:rPr>
        <w:t>7.2.0</w:t>
      </w:r>
      <w:r w:rsidR="00070EB8">
        <w:t xml:space="preserve">, </w:t>
      </w:r>
      <w:r w:rsidR="00070EB8">
        <w:rPr>
          <w:rFonts w:hint="eastAsia"/>
        </w:rPr>
        <w:t>Visual</w:t>
      </w:r>
      <w:r w:rsidR="00070EB8">
        <w:t xml:space="preserve"> Studio Code</w:t>
      </w:r>
    </w:p>
    <w:p w:rsidR="0081079B" w:rsidRDefault="0081079B" w:rsidP="0081079B">
      <w:pPr>
        <w:pStyle w:val="1"/>
      </w:pPr>
      <w:r>
        <w:rPr>
          <w:rFonts w:hint="eastAsia"/>
        </w:rPr>
        <w:t>实验内容及步骤</w:t>
      </w:r>
    </w:p>
    <w:p w:rsidR="00F750B2" w:rsidRPr="00F750B2" w:rsidRDefault="00861DF8" w:rsidP="00F750B2">
      <w:pPr>
        <w:pStyle w:val="a7"/>
        <w:numPr>
          <w:ilvl w:val="0"/>
          <w:numId w:val="6"/>
        </w:numPr>
        <w:ind w:firstLineChars="0"/>
        <w:rPr>
          <w:b/>
        </w:rPr>
      </w:pPr>
      <w:r w:rsidRPr="00B76915">
        <w:rPr>
          <w:rFonts w:hint="eastAsia"/>
          <w:b/>
        </w:rPr>
        <w:t>定义派生类的实例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=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(string serial, string name,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sex,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year,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month,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day) :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serial_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(serial),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name_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(name),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sex_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(sex),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year_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(year),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month_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(month),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day_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(day) {};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set_serial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(string serial) { serial_ = serial;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set_name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(string name) { name_ = name;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set_sex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sex) { sex_ = sex;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set_year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year) { year_ = year;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set_month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month) { month_ = month;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set_day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day) { day_ = day;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string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serial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serial_;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string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name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name_;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sex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sex_;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year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year_;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month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month_;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day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day_;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string serial_, name_;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sex_, year_, month_, day_;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4EC9B0"/>
          <w:kern w:val="0"/>
          <w:szCs w:val="21"/>
        </w:rPr>
        <w:t>ExtendedStudent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ExtendedStudent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=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ExtendedStudent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string serial, string name,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sex,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year,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month,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day,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C,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English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) :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(serial, name, sex, year, month, day) {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C_ = C, English_ = English;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set_C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C) { C_ = C;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set_English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English) { English_ = English;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C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C_;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English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English_;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学号：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serial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()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姓名：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name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()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性别：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(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sex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== </w:t>
      </w:r>
      <w:r w:rsidRPr="00BD60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女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男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)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出生日期：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year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年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day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月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day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日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"C++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C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()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英语：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English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()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C_, English_;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 xml:space="preserve">template 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typename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T&gt;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(T &amp;t,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string hint)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cout &lt;&lt; hint; cin &gt;&gt; t;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n;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请输入学生人数：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cin &gt;&gt; n;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ExtendedStudent *s =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ExtendedStudent[n];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i=</w:t>
      </w:r>
      <w:r w:rsidRPr="00BD60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; i&lt;n; ++i) {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正在输入第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i+</w:t>
      </w:r>
      <w:r w:rsidRPr="00BD60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位学生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string serial, name;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sex, year, month, day, C, English;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(serial,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学号：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(name,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姓名：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(sex,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性别（非零数字表示男性）：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出生年月日：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cin &gt;&gt; year &gt;&gt; month &gt;&gt; day;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(C,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"C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语言成绩：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(English,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英语成绩：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s[i] =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ExtendedStudent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(serial, name, sex, year, month, day, C, English);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cout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下面列出已输入学生的信息：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i=</w:t>
      </w:r>
      <w:r w:rsidRPr="00BD60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; i&lt;n; ++i) {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(i) cout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第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i+</w:t>
      </w:r>
      <w:r w:rsidRPr="00BD60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位学生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s[i].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delete[]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77DD7" w:rsidRPr="00633E41" w:rsidRDefault="00177DD7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3414" w:rsidRDefault="004A3414" w:rsidP="00177DD7"/>
    <w:p w:rsidR="00E26AAC" w:rsidRPr="00F274D8" w:rsidRDefault="004418AA" w:rsidP="00177DD7">
      <w:pPr>
        <w:rPr>
          <w:shd w:val="pct15" w:color="auto" w:fill="FFFFFF"/>
        </w:rPr>
      </w:pPr>
      <w:r w:rsidRPr="00F274D8">
        <w:rPr>
          <w:rFonts w:hint="eastAsia"/>
          <w:shd w:val="pct15" w:color="auto" w:fill="FFFFFF"/>
        </w:rPr>
        <w:t>以上</w:t>
      </w:r>
      <w:r w:rsidR="004A3414" w:rsidRPr="00F274D8">
        <w:rPr>
          <w:rFonts w:hint="eastAsia"/>
          <w:shd w:val="pct15" w:color="auto" w:fill="FFFFFF"/>
        </w:rPr>
        <w:t>程序提醒输入学生的数量和对应数量学生的信息；输入完毕后将列出输入学生的信息。</w:t>
      </w:r>
      <w:r w:rsidRPr="00F274D8">
        <w:rPr>
          <w:rFonts w:hint="eastAsia"/>
          <w:shd w:val="pct15" w:color="auto" w:fill="FFFFFF"/>
        </w:rPr>
        <w:t>程序使用了面向对象编程中的继承</w:t>
      </w:r>
      <w:r w:rsidR="000F27A9" w:rsidRPr="00F274D8">
        <w:rPr>
          <w:rFonts w:hint="eastAsia"/>
          <w:shd w:val="pct15" w:color="auto" w:fill="FFFFFF"/>
        </w:rPr>
        <w:t>特性</w:t>
      </w:r>
      <w:r w:rsidRPr="00F274D8">
        <w:rPr>
          <w:rFonts w:hint="eastAsia"/>
          <w:shd w:val="pct15" w:color="auto" w:fill="FFFFFF"/>
        </w:rPr>
        <w:t>。</w:t>
      </w:r>
    </w:p>
    <w:p w:rsidR="00E26AAC" w:rsidRDefault="00E26AAC" w:rsidP="00177DD7"/>
    <w:p w:rsidR="00633E41" w:rsidRPr="00B76915" w:rsidRDefault="00B96B23" w:rsidP="00177DD7">
      <w:pPr>
        <w:pStyle w:val="a7"/>
        <w:numPr>
          <w:ilvl w:val="0"/>
          <w:numId w:val="6"/>
        </w:numPr>
        <w:ind w:firstLineChars="0"/>
        <w:rPr>
          <w:b/>
        </w:rPr>
      </w:pPr>
      <w:r w:rsidRPr="00B76915">
        <w:rPr>
          <w:rFonts w:hint="eastAsia"/>
          <w:b/>
        </w:rPr>
        <w:t>多重继承的实例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4EC9B0"/>
          <w:kern w:val="0"/>
          <w:szCs w:val="21"/>
        </w:rPr>
        <w:t>Base1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DCDCAA"/>
          <w:kern w:val="0"/>
          <w:szCs w:val="21"/>
        </w:rPr>
        <w:t>show_i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() { cout &lt;&lt; i &lt;&lt; endl; }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i;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4EC9B0"/>
          <w:kern w:val="0"/>
          <w:szCs w:val="21"/>
        </w:rPr>
        <w:t>Base2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DCDCAA"/>
          <w:kern w:val="0"/>
          <w:szCs w:val="21"/>
        </w:rPr>
        <w:t>show_j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() { cout &lt;&lt; j &lt;&lt; endl; }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j;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4EC9B0"/>
          <w:kern w:val="0"/>
          <w:szCs w:val="21"/>
        </w:rPr>
        <w:t>Derived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4EC9B0"/>
          <w:kern w:val="0"/>
          <w:szCs w:val="21"/>
        </w:rPr>
        <w:t>Base1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4EC9B0"/>
          <w:kern w:val="0"/>
          <w:szCs w:val="21"/>
        </w:rPr>
        <w:t>Base2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x, 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y) { i = x, j = y; } 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() {    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Derived obj;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obj.</w:t>
      </w:r>
      <w:r w:rsidRPr="002B69A7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B69A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B69A7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obj.</w:t>
      </w:r>
      <w:r w:rsidRPr="002B69A7">
        <w:rPr>
          <w:rFonts w:ascii="Consolas" w:eastAsia="宋体" w:hAnsi="Consolas" w:cs="宋体"/>
          <w:color w:val="DCDCAA"/>
          <w:kern w:val="0"/>
          <w:szCs w:val="21"/>
        </w:rPr>
        <w:t>show_i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obj.</w:t>
      </w:r>
      <w:r w:rsidRPr="002B69A7">
        <w:rPr>
          <w:rFonts w:ascii="Consolas" w:eastAsia="宋体" w:hAnsi="Consolas" w:cs="宋体"/>
          <w:color w:val="DCDCAA"/>
          <w:kern w:val="0"/>
          <w:szCs w:val="21"/>
        </w:rPr>
        <w:t>show_j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B69A7" w:rsidRDefault="002B69A7" w:rsidP="002B69A7"/>
    <w:p w:rsidR="00B96B23" w:rsidRPr="00F274D8" w:rsidRDefault="004418AA" w:rsidP="00B96B23">
      <w:pPr>
        <w:rPr>
          <w:shd w:val="pct15" w:color="auto" w:fill="FFFFFF"/>
        </w:rPr>
      </w:pPr>
      <w:r w:rsidRPr="00F274D8">
        <w:rPr>
          <w:rFonts w:hint="eastAsia"/>
          <w:shd w:val="pct15" w:color="auto" w:fill="FFFFFF"/>
        </w:rPr>
        <w:t>以上</w:t>
      </w:r>
      <w:r w:rsidR="00D51508" w:rsidRPr="00F274D8">
        <w:rPr>
          <w:rFonts w:hint="eastAsia"/>
          <w:shd w:val="pct15" w:color="auto" w:fill="FFFFFF"/>
        </w:rPr>
        <w:t>程序是多重继承的一个例子。</w:t>
      </w:r>
    </w:p>
    <w:p w:rsidR="004F461B" w:rsidRDefault="004F461B" w:rsidP="00B96B23"/>
    <w:p w:rsidR="0028111C" w:rsidRPr="0028111C" w:rsidRDefault="00804EA1" w:rsidP="0028111C">
      <w:pPr>
        <w:pStyle w:val="a7"/>
        <w:numPr>
          <w:ilvl w:val="0"/>
          <w:numId w:val="6"/>
        </w:numPr>
        <w:ind w:firstLineChars="0"/>
        <w:rPr>
          <w:b/>
        </w:rPr>
      </w:pPr>
      <w:r w:rsidRPr="00B76915">
        <w:rPr>
          <w:rFonts w:hint="eastAsia"/>
          <w:b/>
        </w:rPr>
        <w:lastRenderedPageBreak/>
        <w:t>抽象并编程</w:t>
      </w:r>
      <w:r w:rsidR="00476281" w:rsidRPr="00B76915">
        <w:rPr>
          <w:rFonts w:hint="eastAsia"/>
          <w:b/>
        </w:rPr>
        <w:t>现实生活中图书馆借阅</w:t>
      </w:r>
      <w:r w:rsidR="00B76915">
        <w:rPr>
          <w:rFonts w:hint="eastAsia"/>
          <w:b/>
        </w:rPr>
        <w:t>的相关</w:t>
      </w:r>
      <w:r w:rsidR="00476281" w:rsidRPr="00B76915">
        <w:rPr>
          <w:rFonts w:hint="eastAsia"/>
          <w:b/>
        </w:rPr>
        <w:t>内容</w:t>
      </w:r>
    </w:p>
    <w:p w:rsidR="00476281" w:rsidRDefault="00476281" w:rsidP="000371AE">
      <w:pPr>
        <w:ind w:firstLine="360"/>
      </w:pPr>
      <w:r>
        <w:rPr>
          <w:rFonts w:hint="eastAsia"/>
        </w:rPr>
        <w:t>设有“借阅者”类，</w:t>
      </w:r>
      <w:r w:rsidR="0087064D">
        <w:rPr>
          <w:rFonts w:hint="eastAsia"/>
        </w:rPr>
        <w:t>主要功能是记录借书证号以及借阅书籍</w:t>
      </w:r>
      <w:r>
        <w:rPr>
          <w:rFonts w:hint="eastAsia"/>
        </w:rPr>
        <w:t>，并记录借还书的</w:t>
      </w:r>
      <w:r w:rsidR="009F5CD5">
        <w:rPr>
          <w:rFonts w:hint="eastAsia"/>
        </w:rPr>
        <w:t>日期等</w:t>
      </w:r>
      <w:r>
        <w:rPr>
          <w:rFonts w:hint="eastAsia"/>
        </w:rPr>
        <w:t>；“学生”类，</w:t>
      </w:r>
      <w:r w:rsidR="0087064D">
        <w:rPr>
          <w:rFonts w:hint="eastAsia"/>
        </w:rPr>
        <w:t>记录学生的姓名和学号</w:t>
      </w:r>
      <w:r>
        <w:rPr>
          <w:rFonts w:hint="eastAsia"/>
        </w:rPr>
        <w:t>；设计“学生借阅者”类，它是“借阅者”类和“学生”类的派生类。在此基础上设计</w:t>
      </w:r>
      <w:r w:rsidR="00822489">
        <w:rPr>
          <w:rFonts w:hint="eastAsia"/>
        </w:rPr>
        <w:t>函数，显示借阅者的相关信息</w:t>
      </w:r>
      <w:r>
        <w:rPr>
          <w:rFonts w:hint="eastAsia"/>
        </w:rPr>
        <w:t>。</w:t>
      </w:r>
    </w:p>
    <w:p w:rsidR="006612A9" w:rsidRDefault="006612A9" w:rsidP="0028111C"/>
    <w:p w:rsidR="00F750B2" w:rsidRDefault="00A50B9C" w:rsidP="0028111C">
      <w:r>
        <w:rPr>
          <w:noProof/>
        </w:rPr>
        <w:drawing>
          <wp:inline distT="0" distB="0" distL="0" distR="0">
            <wp:extent cx="5274310" cy="35801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书馆类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9C" w:rsidRDefault="00A50B9C" w:rsidP="0028111C"/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&lt;algorithm&gt;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&lt;numeric&gt;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&lt;iomanip&gt;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&lt;sstream&gt;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&lt;vector&gt;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>// Date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结构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表示特定日期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构造器：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Date(int day, int month, int year)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以指定的年月日构造日期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方法：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Show()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从标准输出流输出日期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toString()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返回代表当前日期的字符串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重载等于号操作符以及小于号操作符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kDaysInMonth[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day, month, year;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year =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2018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month =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rand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()%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day =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rand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()%kDaysInMonth[month]+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day,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month,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year)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month =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month), month =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month); 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保证日期合法，下同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day =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day), day =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(kDaysInMonth[month], day);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= year,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= month,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= day;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        cout.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fill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 &lt;&lt; year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 &lt;&lt; month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 &lt;&lt; day;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string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stringstream ss; ss.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fill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ss &lt;&lt;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 &lt;&lt; year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 &lt;&lt; month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 &lt;&lt; day;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string ret; ss &gt;&gt; ret;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ret;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operator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== 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Date d)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(day == d.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 &amp;&amp; (month == d.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 &amp;&amp; (year == d.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operator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 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Date d)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(year != d.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year &lt; d.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(month != d.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month &lt; d.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day &lt; d.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operator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&lt;= 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Date d)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 d || *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== d;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Date::kDaysInMonth[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] =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28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>// Book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结构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表示借阅的特定书籍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数据成员：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name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书籍名称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borrow_date, return_date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借出日期和应还日期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    string name;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    Date borrow_date, return_date;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>// Borrower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类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借阅者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数据成员：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card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借书证号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books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借阅的书籍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方法：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Borrow(Book&amp;)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借阅给出的书籍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Return(string)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归还指定名称的书籍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4EC9B0"/>
          <w:kern w:val="0"/>
          <w:szCs w:val="21"/>
        </w:rPr>
        <w:t>Borrower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public: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Borrow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Book &amp;);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string);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string card_;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vector&lt;Book&gt; books_;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Borrower::Borrow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Book &amp;book)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books_.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push_back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(book);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Borrower::Return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string name)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already_returned =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it=books_.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(); it!=books_.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(); ++it)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(it-&gt;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== name)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    books_.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erase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(it);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    already_returned =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already_returned;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lastRenderedPageBreak/>
        <w:t>// Student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类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学生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数据成员：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name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姓名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number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学号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(string name, string number)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name_ = name, number_ = number;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string name_;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string number_;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StudentBorrower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学生借阅者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继承自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Borrower, Student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方法：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ShowIdentity()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显示借阅者的身份信息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List()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列出借阅的所有书籍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List(string contain_string)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列出借阅书籍中书名包含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contain_string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的书籍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ListReturnDateBefore(Date date)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列出借阅书籍中归还日期在指定日期之前的书籍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4EC9B0"/>
          <w:kern w:val="0"/>
          <w:szCs w:val="21"/>
        </w:rPr>
        <w:t>StudentBorrower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4EC9B0"/>
          <w:kern w:val="0"/>
          <w:szCs w:val="21"/>
        </w:rPr>
        <w:t>Borrower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StudentBorrower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(string name, string number, string card) :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(name, number)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card_ = card;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ShowIdentity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(string book_name);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ListReturnDateBefore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(Date);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vector&lt;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&gt;&amp;);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StudentBorrower::ShowIdentity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cout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借阅者：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name_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 ("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number_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")"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cout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借阅证号：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card_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StudentBorrower::List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vector&lt;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&gt; &amp;idx)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len =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i : idx)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len =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(books_[i].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()), len);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 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统计待列出的书籍中最长书名的长度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cout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 | 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标题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 | 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借书日期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 | 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应还日期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endl;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i=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 i&lt;idx.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(); ++i)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cout.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fill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); cout &lt;&lt; right &lt;&lt;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 &lt;&lt; i+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 | 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cout.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fill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); cout &lt;&lt; left &lt;&lt;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(len) &lt;&lt; books_[idx[i]].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 | 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books_[idx[i]].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borrow_date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 | 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books_[idx[i]].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return_date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 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StudentBorrower::List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(!books_.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())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vector&lt;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idx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(books_.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iota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(idx.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(), idx.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(idx);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StudentBorrower::List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(string contain_string)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vector&lt;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&gt; idx;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i=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 i&lt;books_.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(); ++i)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(books_[i].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(contain_string) != string::npos) idx.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push_back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(i);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(idx.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())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(idx);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cout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借阅的书籍中书名没有包含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“"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contain_string &lt;&lt; 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"”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的书籍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StudentBorrower::ListReturnDateBefore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(Date date)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vector&lt;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&gt; idx;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i=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 i&lt;books_.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(); ++i)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(books_[i].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return_date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 date) idx.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push_back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(i);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(idx.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())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(idx);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cout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借阅的书籍中没有应还日期在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date.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之前的书籍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lastRenderedPageBreak/>
        <w:t>int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随机生成书籍信息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Book books[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]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钢铁是怎样炼成的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()},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青年近卫军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大卫科波菲尔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活着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人性的弱点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静静的顿河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黄金时代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再见，冥王星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你好，乔安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"CLR via C#"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模拟借书过程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StudentBorrower 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borrower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"Lightyears"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"1706300001"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"GZDX-1706300001"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borrower.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ShowIdentity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i=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 i&lt;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 ++i)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borrower.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Borrow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(books[i]);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cout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cout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列出借阅的所有书籍：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borrower.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cout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cout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列出借阅书籍中书名包含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“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的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”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字的书籍：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borrower.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的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cout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cout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列出借阅书籍中还书日期在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10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月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30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日之前的书籍：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borrower.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ListReturnDateBefore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2018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Default="00A50B9C" w:rsidP="0028111C"/>
    <w:p w:rsidR="00A50B9C" w:rsidRPr="00A50B9C" w:rsidRDefault="00A50B9C" w:rsidP="0028111C">
      <w:pPr>
        <w:rPr>
          <w:shd w:val="pct15" w:color="auto" w:fill="FFFFFF"/>
        </w:rPr>
      </w:pPr>
      <w:r w:rsidRPr="00A50B9C">
        <w:rPr>
          <w:rFonts w:hint="eastAsia"/>
          <w:shd w:val="pct15" w:color="auto" w:fill="FFFFFF"/>
        </w:rPr>
        <w:t>以上程序模拟借阅者从图书馆借书的过程，并根据预设指令打印借阅者的相关信息。程序产生的输出示例如下：</w:t>
      </w:r>
    </w:p>
    <w:p w:rsidR="00A50B9C" w:rsidRDefault="00A50B9C" w:rsidP="0028111C"/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rFonts w:hint="eastAsia"/>
          <w:shd w:val="pct15" w:color="auto" w:fill="FFFFFF"/>
        </w:rPr>
        <w:t>借阅者：</w:t>
      </w:r>
      <w:r w:rsidRPr="00A50B9C">
        <w:rPr>
          <w:shd w:val="pct15" w:color="auto" w:fill="FFFFFF"/>
        </w:rPr>
        <w:t>Lightyears (1706300001)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rFonts w:hint="eastAsia"/>
          <w:shd w:val="pct15" w:color="auto" w:fill="FFFFFF"/>
        </w:rPr>
        <w:t>借阅证号：</w:t>
      </w:r>
      <w:r w:rsidRPr="00A50B9C">
        <w:rPr>
          <w:shd w:val="pct15" w:color="auto" w:fill="FFFFFF"/>
        </w:rPr>
        <w:t>GZDX-1706300001</w:t>
      </w:r>
    </w:p>
    <w:p w:rsidR="00A50B9C" w:rsidRPr="00A50B9C" w:rsidRDefault="00A50B9C" w:rsidP="00A50B9C">
      <w:pPr>
        <w:rPr>
          <w:shd w:val="pct15" w:color="auto" w:fill="FFFFFF"/>
        </w:rPr>
      </w:pP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rFonts w:hint="eastAsia"/>
          <w:shd w:val="pct15" w:color="auto" w:fill="FFFFFF"/>
        </w:rPr>
        <w:lastRenderedPageBreak/>
        <w:t>列出借阅的所有书籍：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# | 标题 | 借书日期 | 应还日期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01 | 钢铁是怎样炼成的 | 2018-06-18 | 2018-11-11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02 | 青年近卫军       | 2018-06-05 | 2018-07-02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03 | 大卫科波菲尔     | 2018-11-15 | 2018-06-06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04 | 活着             | 2018-02-28 | 2018-02-16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05 | 人性的弱点       | 2018-08-08 | 2018-04-07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06 | 静静的顿河       | 2018-04-25 | 2018-03-30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07 | 黄金时代         | 2018-05-14 | 2018-10-24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08 | 再见，冥王星     | 2018-03-25 | 2018-12-27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09 | 你好，乔安       | 2018-12-07 | 2018-10-11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10 | CLR via C#       | 2018-12-12 | 2018-08-06</w:t>
      </w:r>
    </w:p>
    <w:p w:rsidR="00A50B9C" w:rsidRPr="00A50B9C" w:rsidRDefault="00A50B9C" w:rsidP="00A50B9C">
      <w:pPr>
        <w:rPr>
          <w:shd w:val="pct15" w:color="auto" w:fill="FFFFFF"/>
        </w:rPr>
      </w:pP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rFonts w:hint="eastAsia"/>
          <w:shd w:val="pct15" w:color="auto" w:fill="FFFFFF"/>
        </w:rPr>
        <w:t>列出借阅书籍中书名包含“的”字的书籍：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# | 标题 | 借书日期 | 应还日期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01 | 钢铁是怎样炼成的 | 2018-06-18 | 2018-11-11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02 | 人性的弱点       | 2018-08-08 | 2018-04-07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03 | 静静的顿河       | 2018-04-25 | 2018-03-30</w:t>
      </w:r>
    </w:p>
    <w:p w:rsidR="00A50B9C" w:rsidRPr="00A50B9C" w:rsidRDefault="00A50B9C" w:rsidP="00A50B9C">
      <w:pPr>
        <w:rPr>
          <w:shd w:val="pct15" w:color="auto" w:fill="FFFFFF"/>
        </w:rPr>
      </w:pP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rFonts w:hint="eastAsia"/>
          <w:shd w:val="pct15" w:color="auto" w:fill="FFFFFF"/>
        </w:rPr>
        <w:t>列出借阅书籍中还书日期在</w:t>
      </w:r>
      <w:r w:rsidRPr="00A50B9C">
        <w:rPr>
          <w:shd w:val="pct15" w:color="auto" w:fill="FFFFFF"/>
        </w:rPr>
        <w:t>10月30日之前的书籍：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# | 标题 | 借书日期 | 应还日期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01 | 青年近卫军   | 2018-06-05 | 2018-07-02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02 | 大卫科波菲尔 | 2018-11-15 | 2018-06-06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03 | 活着         | 2018-02-28 | 2018-02-16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04 | 人性的弱点   | 2018-08-08 | 2018-04-07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05 | 静静的顿河   | 2018-04-25 | 2018-03-30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06 | 黄金时代     | 2018-05-14 | 2018-10-24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07 | 你好，乔安   | 2018-12-07 | 2018-10-11</w:t>
      </w:r>
    </w:p>
    <w:p w:rsidR="00A50B9C" w:rsidRDefault="00A50B9C" w:rsidP="0028111C">
      <w:pPr>
        <w:rPr>
          <w:shd w:val="pct15" w:color="auto" w:fill="FFFFFF"/>
        </w:rPr>
      </w:pPr>
      <w:r w:rsidRPr="00A50B9C">
        <w:rPr>
          <w:shd w:val="pct15" w:color="auto" w:fill="FFFFFF"/>
        </w:rPr>
        <w:t>08 | CLR via C#   | 2018-12-12 | 2018-08-06</w:t>
      </w:r>
    </w:p>
    <w:p w:rsidR="004F004F" w:rsidRDefault="004F004F" w:rsidP="0028111C">
      <w:pPr>
        <w:rPr>
          <w:shd w:val="pct15" w:color="auto" w:fill="FFFFFF"/>
        </w:rPr>
      </w:pPr>
    </w:p>
    <w:p w:rsidR="004F004F" w:rsidRDefault="004F004F" w:rsidP="004F004F">
      <w:pPr>
        <w:pStyle w:val="a7"/>
        <w:numPr>
          <w:ilvl w:val="0"/>
          <w:numId w:val="6"/>
        </w:numPr>
        <w:ind w:firstLineChars="0"/>
      </w:pPr>
      <w:r w:rsidRPr="004F004F">
        <w:rPr>
          <w:rFonts w:hint="eastAsia"/>
        </w:rPr>
        <w:t>虚函数的简单</w:t>
      </w:r>
      <w:r>
        <w:rPr>
          <w:rFonts w:hint="eastAsia"/>
        </w:rPr>
        <w:t>使用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C61CE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C61CE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>&lt;exception&gt;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4EC9B0"/>
          <w:kern w:val="0"/>
          <w:szCs w:val="21"/>
        </w:rPr>
        <w:t>Base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C61CE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DCDCAA"/>
          <w:kern w:val="0"/>
          <w:szCs w:val="21"/>
        </w:rPr>
        <w:t>func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() { cout &lt;&lt; 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 xml:space="preserve">"Invoke Base </w:t>
      </w:r>
      <w:r w:rsidR="00D469AC" w:rsidRPr="007C61CE">
        <w:rPr>
          <w:rFonts w:ascii="Consolas" w:eastAsia="宋体" w:hAnsi="Consolas" w:cs="宋体"/>
          <w:color w:val="CE9178"/>
          <w:kern w:val="0"/>
          <w:szCs w:val="21"/>
        </w:rPr>
        <w:t>function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>.</w:t>
      </w:r>
      <w:r w:rsidRPr="007C61C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; }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4EC9B0"/>
          <w:kern w:val="0"/>
          <w:szCs w:val="21"/>
        </w:rPr>
        <w:t>Child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7C61C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4EC9B0"/>
          <w:kern w:val="0"/>
          <w:szCs w:val="21"/>
        </w:rPr>
        <w:t>Base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C61CE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DCDCAA"/>
          <w:kern w:val="0"/>
          <w:szCs w:val="21"/>
        </w:rPr>
        <w:t>func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() { cout &lt;&lt; 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>"Invoke Child function.</w:t>
      </w:r>
      <w:r w:rsidRPr="007C61C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; }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DCDCAA"/>
          <w:kern w:val="0"/>
          <w:szCs w:val="21"/>
        </w:rPr>
        <w:t>invoke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>(Base &amp;b) { b.</w:t>
      </w:r>
      <w:r w:rsidRPr="007C61CE">
        <w:rPr>
          <w:rFonts w:ascii="Consolas" w:eastAsia="宋体" w:hAnsi="Consolas" w:cs="宋体"/>
          <w:color w:val="DCDCAA"/>
          <w:kern w:val="0"/>
          <w:szCs w:val="21"/>
        </w:rPr>
        <w:t>func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>(); }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D4D4D4"/>
          <w:kern w:val="0"/>
          <w:szCs w:val="21"/>
        </w:rPr>
        <w:t>    Base base; Child child;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>"Passing Base class reference: "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7C61CE">
        <w:rPr>
          <w:rFonts w:ascii="Consolas" w:eastAsia="宋体" w:hAnsi="Consolas" w:cs="宋体"/>
          <w:color w:val="DCDCAA"/>
          <w:kern w:val="0"/>
          <w:szCs w:val="21"/>
        </w:rPr>
        <w:t>invoke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>(base);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>"Passing Child class reference: "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7C61CE">
        <w:rPr>
          <w:rFonts w:ascii="Consolas" w:eastAsia="宋体" w:hAnsi="Consolas" w:cs="宋体"/>
          <w:color w:val="DCDCAA"/>
          <w:kern w:val="0"/>
          <w:szCs w:val="21"/>
        </w:rPr>
        <w:t>invoke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>(child);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>"Passing casted Child class reference: "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7C61CE">
        <w:rPr>
          <w:rFonts w:ascii="Consolas" w:eastAsia="宋体" w:hAnsi="Consolas" w:cs="宋体"/>
          <w:color w:val="DCDCAA"/>
          <w:kern w:val="0"/>
          <w:szCs w:val="21"/>
        </w:rPr>
        <w:t>invoke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>((Base&amp;)child);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>"Passing casted Child class reference: "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7C61CE">
        <w:rPr>
          <w:rFonts w:ascii="Consolas" w:eastAsia="宋体" w:hAnsi="Consolas" w:cs="宋体"/>
          <w:color w:val="DCDCAA"/>
          <w:kern w:val="0"/>
          <w:szCs w:val="21"/>
        </w:rPr>
        <w:t>invoke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C61CE">
        <w:rPr>
          <w:rFonts w:ascii="Consolas" w:eastAsia="宋体" w:hAnsi="Consolas" w:cs="宋体"/>
          <w:color w:val="569CD6"/>
          <w:kern w:val="0"/>
          <w:szCs w:val="21"/>
        </w:rPr>
        <w:t>dynamic_cast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>&lt;Base&amp;&gt;(child));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056BC" w:rsidRPr="004056BC" w:rsidRDefault="004056BC" w:rsidP="00405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F004F" w:rsidRDefault="004F004F" w:rsidP="004F004F"/>
    <w:p w:rsidR="00D434C6" w:rsidRPr="00D469AC" w:rsidRDefault="00D434C6" w:rsidP="004F004F">
      <w:pPr>
        <w:rPr>
          <w:shd w:val="pct15" w:color="auto" w:fill="FFFFFF"/>
        </w:rPr>
      </w:pPr>
      <w:r w:rsidRPr="00D469AC">
        <w:rPr>
          <w:rFonts w:hint="eastAsia"/>
          <w:shd w:val="pct15" w:color="auto" w:fill="FFFFFF"/>
        </w:rPr>
        <w:t>程序输出：</w:t>
      </w:r>
    </w:p>
    <w:p w:rsidR="00D469AC" w:rsidRPr="00D469AC" w:rsidRDefault="00D469AC" w:rsidP="00D469AC">
      <w:pPr>
        <w:rPr>
          <w:shd w:val="pct15" w:color="auto" w:fill="FFFFFF"/>
        </w:rPr>
      </w:pPr>
      <w:r w:rsidRPr="00D469AC">
        <w:rPr>
          <w:shd w:val="pct15" w:color="auto" w:fill="FFFFFF"/>
        </w:rPr>
        <w:t>Passing Base class reference: Invoke Base funct</w:t>
      </w:r>
      <w:r>
        <w:rPr>
          <w:rFonts w:hint="eastAsia"/>
          <w:shd w:val="pct15" w:color="auto" w:fill="FFFFFF"/>
        </w:rPr>
        <w:t>i</w:t>
      </w:r>
      <w:r w:rsidRPr="00D469AC">
        <w:rPr>
          <w:shd w:val="pct15" w:color="auto" w:fill="FFFFFF"/>
        </w:rPr>
        <w:t>on.</w:t>
      </w:r>
    </w:p>
    <w:p w:rsidR="00D469AC" w:rsidRPr="00D469AC" w:rsidRDefault="00D469AC" w:rsidP="00D469AC">
      <w:pPr>
        <w:rPr>
          <w:shd w:val="pct15" w:color="auto" w:fill="FFFFFF"/>
        </w:rPr>
      </w:pPr>
      <w:r w:rsidRPr="00D469AC">
        <w:rPr>
          <w:shd w:val="pct15" w:color="auto" w:fill="FFFFFF"/>
        </w:rPr>
        <w:t>Passing Child class reference: Invoke Child function.</w:t>
      </w:r>
    </w:p>
    <w:p w:rsidR="00D469AC" w:rsidRPr="00D469AC" w:rsidRDefault="00D469AC" w:rsidP="00D469AC">
      <w:pPr>
        <w:rPr>
          <w:shd w:val="pct15" w:color="auto" w:fill="FFFFFF"/>
        </w:rPr>
      </w:pPr>
      <w:r w:rsidRPr="00D469AC">
        <w:rPr>
          <w:shd w:val="pct15" w:color="auto" w:fill="FFFFFF"/>
        </w:rPr>
        <w:t>Passing casted Child class reference: Invoke Child function.</w:t>
      </w:r>
    </w:p>
    <w:p w:rsidR="00D434C6" w:rsidRPr="00D469AC" w:rsidRDefault="00D469AC" w:rsidP="00D469AC">
      <w:pPr>
        <w:rPr>
          <w:shd w:val="pct15" w:color="auto" w:fill="FFFFFF"/>
        </w:rPr>
      </w:pPr>
      <w:r w:rsidRPr="00D469AC">
        <w:rPr>
          <w:shd w:val="pct15" w:color="auto" w:fill="FFFFFF"/>
        </w:rPr>
        <w:t>Passing casted Child class reference: Invoke Child function.</w:t>
      </w:r>
    </w:p>
    <w:p w:rsidR="00D434C6" w:rsidRPr="00D469AC" w:rsidRDefault="00D434C6" w:rsidP="004F004F">
      <w:pPr>
        <w:rPr>
          <w:shd w:val="pct15" w:color="auto" w:fill="FFFFFF"/>
        </w:rPr>
      </w:pPr>
    </w:p>
    <w:p w:rsidR="004F004F" w:rsidRDefault="004056BC" w:rsidP="004F004F">
      <w:pPr>
        <w:rPr>
          <w:shd w:val="pct15" w:color="auto" w:fill="FFFFFF"/>
        </w:rPr>
      </w:pPr>
      <w:r w:rsidRPr="00D469AC">
        <w:rPr>
          <w:rFonts w:hint="eastAsia"/>
          <w:shd w:val="pct15" w:color="auto" w:fill="FFFFFF"/>
        </w:rPr>
        <w:t>从上述实验结果不难发现，</w:t>
      </w:r>
      <w:r w:rsidR="00B32FD1" w:rsidRPr="00D469AC">
        <w:rPr>
          <w:rFonts w:hint="eastAsia"/>
          <w:shd w:val="pct15" w:color="auto" w:fill="FFFFFF"/>
        </w:rPr>
        <w:t>在使用引用调用类对象的虚成员函数时，被调用的成员函数取决于对象的</w:t>
      </w:r>
      <w:r w:rsidR="005D4C05" w:rsidRPr="00D469AC">
        <w:rPr>
          <w:rFonts w:hint="eastAsia"/>
          <w:shd w:val="pct15" w:color="auto" w:fill="FFFFFF"/>
        </w:rPr>
        <w:t>实际</w:t>
      </w:r>
      <w:r w:rsidR="00B32FD1" w:rsidRPr="00D469AC">
        <w:rPr>
          <w:rFonts w:hint="eastAsia"/>
          <w:shd w:val="pct15" w:color="auto" w:fill="FFFFFF"/>
        </w:rPr>
        <w:t>类型（而不是</w:t>
      </w:r>
      <w:r w:rsidR="00026228" w:rsidRPr="00D469AC">
        <w:rPr>
          <w:rFonts w:hint="eastAsia"/>
          <w:shd w:val="pct15" w:color="auto" w:fill="FFFFFF"/>
        </w:rPr>
        <w:t>所使用</w:t>
      </w:r>
      <w:r w:rsidR="00B32FD1" w:rsidRPr="00D469AC">
        <w:rPr>
          <w:rFonts w:hint="eastAsia"/>
          <w:shd w:val="pct15" w:color="auto" w:fill="FFFFFF"/>
        </w:rPr>
        <w:t>引用的类型）。</w:t>
      </w:r>
    </w:p>
    <w:p w:rsidR="00014614" w:rsidRDefault="00014614" w:rsidP="004F004F">
      <w:pPr>
        <w:rPr>
          <w:shd w:val="pct15" w:color="auto" w:fill="FFFFFF"/>
        </w:rPr>
      </w:pPr>
    </w:p>
    <w:p w:rsidR="00014614" w:rsidRPr="00014614" w:rsidRDefault="00014614" w:rsidP="00014614">
      <w:pPr>
        <w:pStyle w:val="a7"/>
        <w:numPr>
          <w:ilvl w:val="0"/>
          <w:numId w:val="6"/>
        </w:numPr>
        <w:ind w:firstLineChars="0"/>
        <w:rPr>
          <w:shd w:val="pct15" w:color="auto" w:fill="FFFFFF"/>
        </w:rPr>
      </w:pPr>
      <w:r>
        <w:rPr>
          <w:rFonts w:hint="eastAsia"/>
        </w:rPr>
        <w:t>使用实现菜单程序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4EC9B0"/>
          <w:kern w:val="0"/>
          <w:szCs w:val="21"/>
        </w:rPr>
        <w:t>Menu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action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() = </w:t>
      </w:r>
      <w:r w:rsidRPr="000146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4EC9B0"/>
          <w:kern w:val="0"/>
          <w:szCs w:val="21"/>
        </w:rPr>
        <w:t>Item1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4EC9B0"/>
          <w:kern w:val="0"/>
          <w:szCs w:val="21"/>
        </w:rPr>
        <w:t>Menu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action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() { cout &lt;&lt; 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新建文件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endl; }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4EC9B0"/>
          <w:kern w:val="0"/>
          <w:szCs w:val="21"/>
        </w:rPr>
        <w:t>Item2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4EC9B0"/>
          <w:kern w:val="0"/>
          <w:szCs w:val="21"/>
        </w:rPr>
        <w:t>Menu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action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() { cout &lt;&lt; 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打开文件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endl; }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4EC9B0"/>
          <w:kern w:val="0"/>
          <w:szCs w:val="21"/>
        </w:rPr>
        <w:t>Item3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4EC9B0"/>
          <w:kern w:val="0"/>
          <w:szCs w:val="21"/>
        </w:rPr>
        <w:t>Menu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action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() { cout &lt;&lt; 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保存文件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endl; }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4EC9B0"/>
          <w:kern w:val="0"/>
          <w:szCs w:val="21"/>
        </w:rPr>
        <w:t>Item4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4EC9B0"/>
          <w:kern w:val="0"/>
          <w:szCs w:val="21"/>
        </w:rPr>
        <w:t>Menu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action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() { cout &lt;&lt; 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关闭文件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endl; }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{   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Menu *Fptr[</w:t>
      </w:r>
      <w:r w:rsidRPr="0001461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>] {</w:t>
      </w:r>
      <w:r w:rsidRPr="0001461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Item1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01461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Item2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01461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Item3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01461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Item4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>()};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select;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4614">
        <w:rPr>
          <w:rFonts w:ascii="Consolas" w:eastAsia="宋体" w:hAnsi="Consolas" w:cs="宋体"/>
          <w:color w:val="C586C0"/>
          <w:kern w:val="0"/>
          <w:szCs w:val="21"/>
        </w:rPr>
        <w:t>do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"1| New File"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"2| Open File"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"3| Save File"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"4| Close File"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"0| Exit"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    cin &gt;&gt; select;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146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(select&gt;=</w:t>
      </w:r>
      <w:r w:rsidRPr="000146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&amp;&amp; select&lt;=</w:t>
      </w:r>
      <w:r w:rsidRPr="0001461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>) Fptr[select-</w:t>
      </w:r>
      <w:r w:rsidRPr="000146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>]-&gt;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action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    } </w:t>
      </w:r>
      <w:r w:rsidRPr="0001461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(select != </w:t>
      </w:r>
      <w:r w:rsidRPr="000146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&amp;&amp; select != EOF);</w:t>
      </w:r>
    </w:p>
    <w:p w:rsid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D01B4" w:rsidRPr="00014614" w:rsidRDefault="00DD01B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01B4" w:rsidRDefault="00DD01B4" w:rsidP="00014614"/>
    <w:p w:rsidR="00274A71" w:rsidRPr="00163F4D" w:rsidRDefault="00203B32" w:rsidP="00014614">
      <w:pPr>
        <w:rPr>
          <w:shd w:val="pct15" w:color="auto" w:fill="FFFFFF"/>
        </w:rPr>
      </w:pPr>
      <w:r w:rsidRPr="00163F4D">
        <w:rPr>
          <w:rFonts w:hint="eastAsia"/>
          <w:shd w:val="pct15" w:color="auto" w:fill="FFFFFF"/>
        </w:rPr>
        <w:t>通过虚函数</w:t>
      </w:r>
      <w:r w:rsidR="00EA3062">
        <w:rPr>
          <w:rFonts w:hint="eastAsia"/>
          <w:shd w:val="pct15" w:color="auto" w:fill="FFFFFF"/>
        </w:rPr>
        <w:t>机制在</w:t>
      </w:r>
      <w:r w:rsidR="00910941">
        <w:rPr>
          <w:rFonts w:hint="eastAsia"/>
          <w:shd w:val="pct15" w:color="auto" w:fill="FFFFFF"/>
        </w:rPr>
        <w:t>不同派生类实现不同功能</w:t>
      </w:r>
      <w:r w:rsidRPr="00163F4D">
        <w:rPr>
          <w:rFonts w:hint="eastAsia"/>
          <w:shd w:val="pct15" w:color="auto" w:fill="FFFFFF"/>
        </w:rPr>
        <w:t>，</w:t>
      </w:r>
      <w:r w:rsidR="00910941">
        <w:rPr>
          <w:rFonts w:hint="eastAsia"/>
          <w:shd w:val="pct15" w:color="auto" w:fill="FFFFFF"/>
        </w:rPr>
        <w:t>并通过</w:t>
      </w:r>
      <w:r w:rsidRPr="00163F4D">
        <w:rPr>
          <w:rFonts w:hint="eastAsia"/>
          <w:shd w:val="pct15" w:color="auto" w:fill="FFFFFF"/>
        </w:rPr>
        <w:t>父类指针数组</w:t>
      </w:r>
      <w:r w:rsidR="00610116">
        <w:rPr>
          <w:rFonts w:hint="eastAsia"/>
          <w:shd w:val="pct15" w:color="auto" w:fill="FFFFFF"/>
        </w:rPr>
        <w:t>统一</w:t>
      </w:r>
      <w:r w:rsidRPr="00163F4D">
        <w:rPr>
          <w:rFonts w:hint="eastAsia"/>
          <w:shd w:val="pct15" w:color="auto" w:fill="FFFFFF"/>
        </w:rPr>
        <w:t>管理</w:t>
      </w:r>
      <w:r w:rsidR="00EA3062">
        <w:rPr>
          <w:rFonts w:hint="eastAsia"/>
          <w:shd w:val="pct15" w:color="auto" w:fill="FFFFFF"/>
        </w:rPr>
        <w:t>派生类</w:t>
      </w:r>
      <w:r w:rsidRPr="00163F4D">
        <w:rPr>
          <w:rFonts w:hint="eastAsia"/>
          <w:shd w:val="pct15" w:color="auto" w:fill="FFFFFF"/>
        </w:rPr>
        <w:t>对象是一种</w:t>
      </w:r>
      <w:r w:rsidR="00163F4D">
        <w:rPr>
          <w:rFonts w:hint="eastAsia"/>
          <w:shd w:val="pct15" w:color="auto" w:fill="FFFFFF"/>
        </w:rPr>
        <w:t>实用</w:t>
      </w:r>
      <w:r w:rsidRPr="00163F4D">
        <w:rPr>
          <w:rFonts w:hint="eastAsia"/>
          <w:shd w:val="pct15" w:color="auto" w:fill="FFFFFF"/>
        </w:rPr>
        <w:t>的编程方式。</w:t>
      </w:r>
    </w:p>
    <w:p w:rsidR="00274A71" w:rsidRDefault="00274A71" w:rsidP="00014614"/>
    <w:p w:rsidR="00014614" w:rsidRPr="00794FB9" w:rsidRDefault="00DD01B4" w:rsidP="004D064C">
      <w:pPr>
        <w:pStyle w:val="a7"/>
        <w:numPr>
          <w:ilvl w:val="0"/>
          <w:numId w:val="6"/>
        </w:numPr>
        <w:ind w:firstLineChars="0"/>
        <w:rPr>
          <w:shd w:val="pct15" w:color="auto" w:fill="FFFFFF"/>
        </w:rPr>
      </w:pPr>
      <w:r>
        <w:rPr>
          <w:rFonts w:hint="eastAsia"/>
        </w:rPr>
        <w:t>定义一个从正方体、球体和圆柱体中抽象出来的公共基类</w:t>
      </w:r>
      <w:r w:rsidR="004D064C" w:rsidRPr="004D064C">
        <w:t>Geometry</w:t>
      </w:r>
      <w:r>
        <w:rPr>
          <w:rFonts w:hint="eastAsia"/>
        </w:rPr>
        <w:t>类，在其中定义</w:t>
      </w:r>
      <w:r w:rsidR="007B1049">
        <w:rPr>
          <w:rFonts w:hint="eastAsia"/>
        </w:rPr>
        <w:t>求</w:t>
      </w:r>
      <w:r>
        <w:rPr>
          <w:rFonts w:hint="eastAsia"/>
        </w:rPr>
        <w:t>表面积和体积的纯虚函数，在抽象类中定义一个公共成员radius，此数据可</w:t>
      </w:r>
      <w:r w:rsidR="00DA380E">
        <w:rPr>
          <w:rFonts w:hint="eastAsia"/>
        </w:rPr>
        <w:t>作</w:t>
      </w:r>
      <w:r>
        <w:rPr>
          <w:rFonts w:hint="eastAsia"/>
        </w:rPr>
        <w:t>为球体的半径</w:t>
      </w:r>
      <w:r w:rsidR="00794FB9">
        <w:rPr>
          <w:rFonts w:hint="eastAsia"/>
        </w:rPr>
        <w:t>、</w:t>
      </w:r>
      <w:r>
        <w:rPr>
          <w:rFonts w:hint="eastAsia"/>
        </w:rPr>
        <w:t>正方体的边长</w:t>
      </w:r>
      <w:r w:rsidR="00794FB9">
        <w:rPr>
          <w:rFonts w:hint="eastAsia"/>
        </w:rPr>
        <w:t>以及圆柱体底面的</w:t>
      </w:r>
      <w:r w:rsidR="00E8753B">
        <w:rPr>
          <w:rFonts w:hint="eastAsia"/>
        </w:rPr>
        <w:t>半径</w:t>
      </w:r>
      <w:r w:rsidR="00794FB9">
        <w:rPr>
          <w:rFonts w:hint="eastAsia"/>
        </w:rPr>
        <w:t>。</w:t>
      </w:r>
    </w:p>
    <w:p w:rsidR="00794FB9" w:rsidRPr="00794FB9" w:rsidRDefault="00794FB9" w:rsidP="00794FB9">
      <w:pPr>
        <w:pStyle w:val="a7"/>
        <w:numPr>
          <w:ilvl w:val="1"/>
          <w:numId w:val="6"/>
        </w:numPr>
        <w:ind w:firstLineChars="0"/>
        <w:rPr>
          <w:shd w:val="pct15" w:color="auto" w:fill="FFFFFF"/>
        </w:rPr>
      </w:pPr>
      <w:r>
        <w:rPr>
          <w:rFonts w:hint="eastAsia"/>
        </w:rPr>
        <w:t>定义派生正方体类Cube</w:t>
      </w:r>
    </w:p>
    <w:p w:rsidR="00794FB9" w:rsidRPr="00794FB9" w:rsidRDefault="00794FB9" w:rsidP="00794FB9">
      <w:pPr>
        <w:pStyle w:val="a7"/>
        <w:numPr>
          <w:ilvl w:val="1"/>
          <w:numId w:val="6"/>
        </w:numPr>
        <w:ind w:firstLineChars="0"/>
        <w:rPr>
          <w:shd w:val="pct15" w:color="auto" w:fill="FFFFFF"/>
        </w:rPr>
      </w:pPr>
      <w:r>
        <w:rPr>
          <w:rFonts w:hint="eastAsia"/>
        </w:rPr>
        <w:t>定义派生球体类</w:t>
      </w:r>
      <w:r w:rsidR="006B2473">
        <w:t>Sphere</w:t>
      </w:r>
    </w:p>
    <w:p w:rsidR="00794FB9" w:rsidRPr="00504B2B" w:rsidRDefault="00794FB9" w:rsidP="00794FB9">
      <w:pPr>
        <w:pStyle w:val="a7"/>
        <w:numPr>
          <w:ilvl w:val="1"/>
          <w:numId w:val="6"/>
        </w:numPr>
        <w:ind w:firstLineChars="0"/>
        <w:rPr>
          <w:shd w:val="pct15" w:color="auto" w:fill="FFFFFF"/>
        </w:rPr>
      </w:pPr>
      <w:r>
        <w:rPr>
          <w:rFonts w:hint="eastAsia"/>
        </w:rPr>
        <w:t>定义派生圆柱体类Cylinder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CE9178"/>
          <w:kern w:val="0"/>
          <w:szCs w:val="21"/>
        </w:rPr>
        <w:t>&lt;cmath&gt;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PI = 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acos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4EC9B0"/>
          <w:kern w:val="0"/>
          <w:szCs w:val="21"/>
        </w:rPr>
        <w:t>Geometry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SurfaceArea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() = 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Volume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() = 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lastRenderedPageBreak/>
        <w:t>protected: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radius_;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4EC9B0"/>
          <w:kern w:val="0"/>
          <w:szCs w:val="21"/>
        </w:rPr>
        <w:t>Cube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4EC9B0"/>
          <w:kern w:val="0"/>
          <w:szCs w:val="21"/>
        </w:rPr>
        <w:t>Geometry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public: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Cube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radius)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    radius_ = radius;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SurfaceArea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4E3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radius_*radius_*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Volume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4E3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radius_*radius_*radius_;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4EC9B0"/>
          <w:kern w:val="0"/>
          <w:szCs w:val="21"/>
        </w:rPr>
        <w:t>Sphere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4EC9B0"/>
          <w:kern w:val="0"/>
          <w:szCs w:val="21"/>
        </w:rPr>
        <w:t>Geometry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Sphere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radius,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height)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    radius_ = radius, height_ = height;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SurfaceArea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4E3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PI*radius_*radius_*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Volume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4E3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PI*radius_*radius_*radius_*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height_;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4EC9B0"/>
          <w:kern w:val="0"/>
          <w:szCs w:val="21"/>
        </w:rPr>
        <w:t>Cylinder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4EC9B0"/>
          <w:kern w:val="0"/>
          <w:szCs w:val="21"/>
        </w:rPr>
        <w:t>Geometry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public: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Cylinder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radius,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height)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    radius_ = radius, height_ = height;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SurfaceArea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4E3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*PI*radius_*radius_ + 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*PI*radius_*height_;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Volume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4E3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PI*radius_*radius_*height_;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height_;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    Cube </w:t>
      </w:r>
      <w:r w:rsidRPr="00494E33">
        <w:rPr>
          <w:rFonts w:ascii="Consolas" w:eastAsia="宋体" w:hAnsi="Consolas" w:cs="宋体"/>
          <w:color w:val="9CDCFE"/>
          <w:kern w:val="0"/>
          <w:szCs w:val="21"/>
        </w:rPr>
        <w:t>cube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    Sphere </w:t>
      </w:r>
      <w:r w:rsidRPr="00494E33">
        <w:rPr>
          <w:rFonts w:ascii="Consolas" w:eastAsia="宋体" w:hAnsi="Consolas" w:cs="宋体"/>
          <w:color w:val="9CDCFE"/>
          <w:kern w:val="0"/>
          <w:szCs w:val="21"/>
        </w:rPr>
        <w:t>sphere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    Cylinder </w:t>
      </w:r>
      <w:r w:rsidRPr="00494E33">
        <w:rPr>
          <w:rFonts w:ascii="Consolas" w:eastAsia="宋体" w:hAnsi="Consolas" w:cs="宋体"/>
          <w:color w:val="9CDCFE"/>
          <w:kern w:val="0"/>
          <w:szCs w:val="21"/>
        </w:rPr>
        <w:t>cylinder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494E33">
        <w:rPr>
          <w:rFonts w:ascii="Consolas" w:eastAsia="宋体" w:hAnsi="Consolas" w:cs="宋体"/>
          <w:color w:val="CE9178"/>
          <w:kern w:val="0"/>
          <w:szCs w:val="21"/>
        </w:rPr>
        <w:t>"Type | SurfaceArea | Volume"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494E33">
        <w:rPr>
          <w:rFonts w:ascii="Consolas" w:eastAsia="宋体" w:hAnsi="Consolas" w:cs="宋体"/>
          <w:color w:val="CE9178"/>
          <w:kern w:val="0"/>
          <w:szCs w:val="21"/>
        </w:rPr>
        <w:t>"Cube: "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&lt;&lt; cube.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SurfaceArea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494E33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&lt;&lt; cube.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Volume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() &lt;&lt; endl;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494E33">
        <w:rPr>
          <w:rFonts w:ascii="Consolas" w:eastAsia="宋体" w:hAnsi="Consolas" w:cs="宋体"/>
          <w:color w:val="CE9178"/>
          <w:kern w:val="0"/>
          <w:szCs w:val="21"/>
        </w:rPr>
        <w:t>"Sphere: "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&lt;&lt; sphere.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SurfaceArea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494E33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&lt;&lt; sphere.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Volume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() &lt;&lt; endl;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494E33">
        <w:rPr>
          <w:rFonts w:ascii="Consolas" w:eastAsia="宋体" w:hAnsi="Consolas" w:cs="宋体"/>
          <w:color w:val="CE9178"/>
          <w:kern w:val="0"/>
          <w:szCs w:val="21"/>
        </w:rPr>
        <w:t>"Cylinder: "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&lt;&lt; cylinder.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SurfaceArea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494E33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&lt;&lt; cylinder.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Volume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() &lt;&lt; endl;</w:t>
      </w:r>
    </w:p>
    <w:p w:rsid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4E33" w:rsidRPr="00504B2B" w:rsidRDefault="00494E33" w:rsidP="00504B2B">
      <w:pPr>
        <w:rPr>
          <w:shd w:val="pct15" w:color="auto" w:fill="FFFFFF"/>
        </w:rPr>
      </w:pPr>
    </w:p>
    <w:p w:rsidR="00DE1D82" w:rsidRPr="00210641" w:rsidRDefault="00210641" w:rsidP="00210641">
      <w:pPr>
        <w:pStyle w:val="a7"/>
        <w:numPr>
          <w:ilvl w:val="0"/>
          <w:numId w:val="6"/>
        </w:numPr>
        <w:ind w:firstLineChars="0"/>
        <w:rPr>
          <w:shd w:val="pct15" w:color="auto" w:fill="FFFFFF"/>
        </w:rPr>
      </w:pPr>
      <w:r>
        <w:rPr>
          <w:rFonts w:hint="eastAsia"/>
        </w:rPr>
        <w:t>编写人员信息管理系统，实现交互式的校园人员信息录入和显示。</w:t>
      </w:r>
    </w:p>
    <w:p w:rsidR="00210641" w:rsidRDefault="00210641" w:rsidP="006E2BAD">
      <w:pPr>
        <w:pStyle w:val="a7"/>
      </w:pPr>
      <w:r>
        <w:rPr>
          <w:rFonts w:hint="eastAsia"/>
        </w:rPr>
        <w:t>学校里主要有四类人员：本科学生，教师、研究生和助教。</w:t>
      </w:r>
    </w:p>
    <w:p w:rsidR="00210641" w:rsidRDefault="00210641" w:rsidP="006E2BAD">
      <w:pPr>
        <w:pStyle w:val="a7"/>
      </w:pPr>
      <w:r>
        <w:rPr>
          <w:rFonts w:hint="eastAsia"/>
        </w:rPr>
        <w:t>大学本科生每周有固定的学时数。教师除了固定的学时数外，还有每周的教学时数。研究生除了固定的学时数外，每周还可以自由做一定的研究。助教除了上课以外，还要做研究和一定的教学工作。人员的基本信息包括姓名、编号、性别、身份证号、总学时数以及每周固定学时数。</w:t>
      </w:r>
    </w:p>
    <w:p w:rsidR="00726AF3" w:rsidRDefault="00962F67" w:rsidP="006E2BAD">
      <w:pPr>
        <w:pStyle w:val="a7"/>
      </w:pPr>
      <w:r>
        <w:rPr>
          <w:rFonts w:hint="eastAsia"/>
        </w:rPr>
        <w:t>各类人员之间的关系如下：People类派生出Student类</w:t>
      </w:r>
      <w:r w:rsidR="00401802">
        <w:rPr>
          <w:rFonts w:hint="eastAsia"/>
        </w:rPr>
        <w:t>和Teacher类，Student类派生出Graduate类，Graduate类派生出</w:t>
      </w:r>
      <w:r w:rsidR="00D3475B">
        <w:rPr>
          <w:rFonts w:hint="eastAsia"/>
        </w:rPr>
        <w:t>TA类。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&lt;vector&gt;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4EC9B0"/>
          <w:kern w:val="0"/>
          <w:szCs w:val="21"/>
        </w:rPr>
        <w:t>People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~People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() =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ismale_;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string name_, serial_; 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string id_number_;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total_learning_hours_, fixed_learning_hours_;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lastRenderedPageBreak/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People::Print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姓名：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name_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 ("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serial_ &lt;&lt;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")"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性别：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(ismale_ ?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男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女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总学时：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total_learning_hours_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身份证号：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id_number_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固定学时：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fixed_learning_hours_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合计学时：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total_learning_hours_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typename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T&gt; 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(T &amp;t,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string &amp;hint)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hint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"&gt; 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 cin &gt;&gt; t;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cin.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clear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getchar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() !=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26AF3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People::Read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(name_,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姓名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sex;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(sex,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性别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(M/F)"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ismale_ = (sex==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'M'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(serial_,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编号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(id_number_,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身份证号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(total_learning_hours_,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总学时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(fixed_learning_hours_,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固定学时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public People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~Student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() =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Student::Read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请录入学生信息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People::Read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Student::Print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类别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 -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本校学生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People::Print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4EC9B0"/>
          <w:kern w:val="0"/>
          <w:szCs w:val="21"/>
        </w:rPr>
        <w:t>Teacher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public People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~Teacher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() =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total_teaching_hours_;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Teacher::Read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请录入教师信息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People::Read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(total_teaching_hours_,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教学时长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Teacher::Print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类别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 -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本校教师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People::Print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教学时数：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total_teaching_hours_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4EC9B0"/>
          <w:kern w:val="0"/>
          <w:szCs w:val="21"/>
        </w:rPr>
        <w:t>Graduate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public Student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~Graduate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() =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free_reserching_hours_;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Graduate::Read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请录入研究生信息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People::Read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(free_reserching_hours_,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研究时长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Graduate::Print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类别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 -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研究生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People::Print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研究时长：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free_reserching_hours_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4EC9B0"/>
          <w:kern w:val="0"/>
          <w:szCs w:val="21"/>
        </w:rPr>
        <w:t>TeacherAssistant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public Graduate,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public Teacher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lastRenderedPageBreak/>
        <w:t>public: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~TeacherAssistant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() =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TeacherAssistant::Read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请录入助教信息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People::Read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(total_teaching_hours_,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教学时长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(free_reserching_hours_,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研究时长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TeacherAssistant::Print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类别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 -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助教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People::Print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研究时数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free_reserching_hours_ &lt;&lt; endl; 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助教时数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total_teaching_hours_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ShowMenu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"=============="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"1|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录入学生信息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"2|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录入教师信息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"3|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录入研究生信息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"4|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录入助教信息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"5|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显示已登记人员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"0|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退出系统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typename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T&gt;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NewMember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(vector&lt;People*&gt; &amp;storage)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T * ptr =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T;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(*ptr).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storage.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push_back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dynamic_cast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&lt;People*&gt;(ptr));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ShowMember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(vector&lt;People*&gt; &amp;storage) 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(People * ptr : storage)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"=============="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ptr-&gt;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Clear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(vector&lt;People*&gt; &amp;storage)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(People * ptr : storage)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delete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ptr;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storage.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clear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交互式人员信息管理系统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 v0.0"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vector&lt;People*&gt; storage;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selection; 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ShowMenu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(selection,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请选择操作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(selection)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Clear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(storage);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: NewMember&lt;Student&gt;(storage);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: NewMember&lt;Teacher&gt;(storage);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: NewMember&lt;Graduate&gt;(storage);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: NewMember&lt;TeacherAssistant&gt;(storage);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ShowMember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(storage);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Default="00726AF3" w:rsidP="00726AF3"/>
    <w:p w:rsidR="00726AF3" w:rsidRPr="00210641" w:rsidRDefault="00A24670" w:rsidP="00726AF3">
      <w:r>
        <w:rPr>
          <w:rFonts w:hint="eastAsia"/>
          <w:shd w:val="pct15" w:color="auto" w:fill="FFFFFF"/>
        </w:rPr>
        <w:t>上述程序利用C++虚函数多态的特性，基本完成了</w:t>
      </w:r>
      <w:r w:rsidR="00314984">
        <w:rPr>
          <w:rFonts w:hint="eastAsia"/>
          <w:shd w:val="pct15" w:color="auto" w:fill="FFFFFF"/>
        </w:rPr>
        <w:t>题目的要求</w:t>
      </w:r>
      <w:r>
        <w:rPr>
          <w:rFonts w:hint="eastAsia"/>
          <w:shd w:val="pct15" w:color="auto" w:fill="FFFFFF"/>
        </w:rPr>
        <w:t>。</w:t>
      </w:r>
    </w:p>
    <w:p w:rsidR="0081079B" w:rsidRDefault="0081079B" w:rsidP="0081079B">
      <w:pPr>
        <w:pStyle w:val="1"/>
      </w:pPr>
      <w:r>
        <w:rPr>
          <w:rFonts w:hint="eastAsia"/>
        </w:rPr>
        <w:t>思考问题及课后练习</w:t>
      </w:r>
    </w:p>
    <w:p w:rsidR="00FD2072" w:rsidRDefault="00FD2072" w:rsidP="00FD2072">
      <w:pPr>
        <w:pStyle w:val="a7"/>
        <w:numPr>
          <w:ilvl w:val="0"/>
          <w:numId w:val="7"/>
        </w:numPr>
        <w:ind w:firstLineChars="0"/>
      </w:pPr>
      <w:r w:rsidRPr="00FD2072">
        <w:rPr>
          <w:rFonts w:hint="eastAsia"/>
        </w:rPr>
        <w:t>编写一个程序，定义一个汽车类</w:t>
      </w:r>
      <w:r w:rsidR="00996749">
        <w:t>V</w:t>
      </w:r>
      <w:r w:rsidRPr="00FD2072">
        <w:t>ehicle，它具有一个需传递参数的构造函数，类中的数据成员包括车轮个数和车的重量，并放到保护段中；定义轿车类</w:t>
      </w:r>
      <w:r w:rsidR="00666B70">
        <w:t>C</w:t>
      </w:r>
      <w:r w:rsidRPr="00FD2072">
        <w:t>ar是汽车类</w:t>
      </w:r>
      <w:r w:rsidR="00666B70">
        <w:t>V</w:t>
      </w:r>
      <w:r w:rsidRPr="00FD2072">
        <w:t>ehicle的私有派生类，其中包含载人数；再定义卡车类</w:t>
      </w:r>
      <w:r w:rsidR="005472A6">
        <w:rPr>
          <w:rFonts w:hint="eastAsia"/>
        </w:rPr>
        <w:t>T</w:t>
      </w:r>
      <w:r w:rsidRPr="00FD2072">
        <w:t>ruck是汽车类</w:t>
      </w:r>
      <w:r w:rsidR="005472A6">
        <w:t>V</w:t>
      </w:r>
      <w:r w:rsidRPr="00FD2072">
        <w:t>ehicle的私有派生类，其中包含载人数和载重量。每个类都有相应的数据输出。</w:t>
      </w:r>
    </w:p>
    <w:p w:rsidR="00C050B7" w:rsidRDefault="00C050B7" w:rsidP="00C050B7"/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0BC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0BC1">
        <w:rPr>
          <w:rFonts w:ascii="Consolas" w:eastAsia="宋体" w:hAnsi="Consolas" w:cs="宋体"/>
          <w:color w:val="4EC9B0"/>
          <w:kern w:val="0"/>
          <w:szCs w:val="21"/>
        </w:rPr>
        <w:t>Vehicle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lastRenderedPageBreak/>
        <w:t>{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0BC1">
        <w:rPr>
          <w:rFonts w:ascii="Consolas" w:eastAsia="宋体" w:hAnsi="Consolas" w:cs="宋体"/>
          <w:color w:val="DCDCAA"/>
          <w:kern w:val="0"/>
          <w:szCs w:val="21"/>
        </w:rPr>
        <w:t>Vehicle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tire_number, 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vehicle_weight)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        tire_number_ = tire_number, vehicle_weight_ = vehicle_weight; 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0BC1">
        <w:rPr>
          <w:rFonts w:ascii="Consolas" w:eastAsia="宋体" w:hAnsi="Consolas" w:cs="宋体"/>
          <w:color w:val="DCDCAA"/>
          <w:kern w:val="0"/>
          <w:szCs w:val="21"/>
        </w:rPr>
        <w:t>~Vehicle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() {}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0BC1">
        <w:rPr>
          <w:rFonts w:ascii="Consolas" w:eastAsia="宋体" w:hAnsi="Consolas" w:cs="宋体"/>
          <w:color w:val="DCDCAA"/>
          <w:kern w:val="0"/>
          <w:szCs w:val="21"/>
        </w:rPr>
        <w:t>speak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"This vehicle has 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&lt;&lt; tire_number_ &lt;&lt;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 tires, it weights 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&lt;&lt; vehicle_weight_ &lt;&lt;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"kg.</w:t>
      </w:r>
      <w:r w:rsidRPr="00900BC1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tire_number_;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vehicle_weight_;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0BC1">
        <w:rPr>
          <w:rFonts w:ascii="Consolas" w:eastAsia="宋体" w:hAnsi="Consolas" w:cs="宋体"/>
          <w:color w:val="4EC9B0"/>
          <w:kern w:val="0"/>
          <w:szCs w:val="21"/>
        </w:rPr>
        <w:t>Car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: Vehicle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0BC1">
        <w:rPr>
          <w:rFonts w:ascii="Consolas" w:eastAsia="宋体" w:hAnsi="Consolas" w:cs="宋体"/>
          <w:color w:val="DCDCAA"/>
          <w:kern w:val="0"/>
          <w:szCs w:val="21"/>
        </w:rPr>
        <w:t>Car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tire_number, 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vehicle_weight, 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people_number) 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        : </w:t>
      </w:r>
      <w:r w:rsidRPr="00900BC1">
        <w:rPr>
          <w:rFonts w:ascii="Consolas" w:eastAsia="宋体" w:hAnsi="Consolas" w:cs="宋体"/>
          <w:color w:val="DCDCAA"/>
          <w:kern w:val="0"/>
          <w:szCs w:val="21"/>
        </w:rPr>
        <w:t>Vehicle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(tire_number, vehicle_weight) {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    people_number_ = people_number; 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0BC1">
        <w:rPr>
          <w:rFonts w:ascii="Consolas" w:eastAsia="宋体" w:hAnsi="Consolas" w:cs="宋体"/>
          <w:color w:val="DCDCAA"/>
          <w:kern w:val="0"/>
          <w:szCs w:val="21"/>
        </w:rPr>
        <w:t>~Car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() {}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0BC1">
        <w:rPr>
          <w:rFonts w:ascii="Consolas" w:eastAsia="宋体" w:hAnsi="Consolas" w:cs="宋体"/>
          <w:color w:val="DCDCAA"/>
          <w:kern w:val="0"/>
          <w:szCs w:val="21"/>
        </w:rPr>
        <w:t>speak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"This car has 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&lt;&lt; tire_number_ &lt;&lt;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 tires, it weights 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&lt;&lt; vehicle_weight_ &lt;&lt;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"kg. 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"There 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&lt;&lt; (people_number_&gt;</w:t>
      </w:r>
      <w:r w:rsidRPr="00900BC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"are 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"is 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) &lt;&lt; people_number_ &lt;&lt;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 people on board.</w:t>
      </w:r>
      <w:r w:rsidRPr="00900BC1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people_number_;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0BC1">
        <w:rPr>
          <w:rFonts w:ascii="Consolas" w:eastAsia="宋体" w:hAnsi="Consolas" w:cs="宋体"/>
          <w:color w:val="4EC9B0"/>
          <w:kern w:val="0"/>
          <w:szCs w:val="21"/>
        </w:rPr>
        <w:t>Truck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: Vehicle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0BC1">
        <w:rPr>
          <w:rFonts w:ascii="Consolas" w:eastAsia="宋体" w:hAnsi="Consolas" w:cs="宋体"/>
          <w:color w:val="DCDCAA"/>
          <w:kern w:val="0"/>
          <w:szCs w:val="21"/>
        </w:rPr>
        <w:t>Truck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tire_number, 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vehicle_weight, 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people_number, 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load_weight) 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        : </w:t>
      </w:r>
      <w:r w:rsidRPr="00900BC1">
        <w:rPr>
          <w:rFonts w:ascii="Consolas" w:eastAsia="宋体" w:hAnsi="Consolas" w:cs="宋体"/>
          <w:color w:val="DCDCAA"/>
          <w:kern w:val="0"/>
          <w:szCs w:val="21"/>
        </w:rPr>
        <w:t>Vehicle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(tire_number, vehicle_weight) {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    people_number_ = people_number, load_weight_ = load_weight; 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0BC1">
        <w:rPr>
          <w:rFonts w:ascii="Consolas" w:eastAsia="宋体" w:hAnsi="Consolas" w:cs="宋体"/>
          <w:color w:val="DCDCAA"/>
          <w:kern w:val="0"/>
          <w:szCs w:val="21"/>
        </w:rPr>
        <w:t>~Truck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() {}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0BC1">
        <w:rPr>
          <w:rFonts w:ascii="Consolas" w:eastAsia="宋体" w:hAnsi="Consolas" w:cs="宋体"/>
          <w:color w:val="DCDCAA"/>
          <w:kern w:val="0"/>
          <w:szCs w:val="21"/>
        </w:rPr>
        <w:t>speak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       cout &lt;&lt;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"This truck has 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&lt;&lt; tire_number_ &lt;&lt;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 tires, it weights 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&lt;&lt; vehicle_weight_ &lt;&lt;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"kg. 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"There 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&lt;&lt; (people_number_&gt;</w:t>
      </w:r>
      <w:r w:rsidRPr="00900BC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"are 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"is 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) &lt;&lt; people_number_ &lt;&lt;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 people on board, 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"and it carrys 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&lt;&lt; load_weight_ &lt;&lt;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"kg load.</w:t>
      </w:r>
      <w:r w:rsidRPr="00900BC1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people_number_;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load_weight_;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0BC1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    Vehicle </w:t>
      </w:r>
      <w:r w:rsidRPr="00900BC1">
        <w:rPr>
          <w:rFonts w:ascii="Consolas" w:eastAsia="宋体" w:hAnsi="Consolas" w:cs="宋体"/>
          <w:color w:val="9CDCFE"/>
          <w:kern w:val="0"/>
          <w:szCs w:val="21"/>
        </w:rPr>
        <w:t>vehicle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0BC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00BC1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    Car </w:t>
      </w:r>
      <w:r w:rsidRPr="00900BC1">
        <w:rPr>
          <w:rFonts w:ascii="Consolas" w:eastAsia="宋体" w:hAnsi="Consolas" w:cs="宋体"/>
          <w:color w:val="9CDCFE"/>
          <w:kern w:val="0"/>
          <w:szCs w:val="21"/>
        </w:rPr>
        <w:t>car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0BC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00BC1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00BC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    Truck </w:t>
      </w:r>
      <w:r w:rsidRPr="00900BC1">
        <w:rPr>
          <w:rFonts w:ascii="Consolas" w:eastAsia="宋体" w:hAnsi="Consolas" w:cs="宋体"/>
          <w:color w:val="9CDCFE"/>
          <w:kern w:val="0"/>
          <w:szCs w:val="21"/>
        </w:rPr>
        <w:t>truck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0BC1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00BC1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00BC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00BC1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vehicle.</w:t>
      </w:r>
      <w:r w:rsidRPr="00900BC1">
        <w:rPr>
          <w:rFonts w:ascii="Consolas" w:eastAsia="宋体" w:hAnsi="Consolas" w:cs="宋体"/>
          <w:color w:val="DCDCAA"/>
          <w:kern w:val="0"/>
          <w:szCs w:val="21"/>
        </w:rPr>
        <w:t>speak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car.</w:t>
      </w:r>
      <w:r w:rsidRPr="00900BC1">
        <w:rPr>
          <w:rFonts w:ascii="Consolas" w:eastAsia="宋体" w:hAnsi="Consolas" w:cs="宋体"/>
          <w:color w:val="DCDCAA"/>
          <w:kern w:val="0"/>
          <w:szCs w:val="21"/>
        </w:rPr>
        <w:t>speak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truck.</w:t>
      </w:r>
      <w:r w:rsidRPr="00900BC1">
        <w:rPr>
          <w:rFonts w:ascii="Consolas" w:eastAsia="宋体" w:hAnsi="Consolas" w:cs="宋体"/>
          <w:color w:val="DCDCAA"/>
          <w:kern w:val="0"/>
          <w:szCs w:val="21"/>
        </w:rPr>
        <w:t>speak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050B7" w:rsidRDefault="00C050B7" w:rsidP="00C050B7"/>
    <w:p w:rsidR="003C6C55" w:rsidRDefault="003C6C55" w:rsidP="00C050B7">
      <w:r>
        <w:rPr>
          <w:rFonts w:hint="eastAsia"/>
        </w:rPr>
        <w:t>程序运行结果如下：</w:t>
      </w:r>
    </w:p>
    <w:p w:rsidR="00780237" w:rsidRPr="00780237" w:rsidRDefault="00780237" w:rsidP="00780237">
      <w:pPr>
        <w:rPr>
          <w:shd w:val="pct15" w:color="auto" w:fill="FFFFFF"/>
        </w:rPr>
      </w:pPr>
      <w:r w:rsidRPr="00780237">
        <w:rPr>
          <w:shd w:val="pct15" w:color="auto" w:fill="FFFFFF"/>
        </w:rPr>
        <w:t>This vehicle has 4 tires, it weights 10kg.</w:t>
      </w:r>
    </w:p>
    <w:p w:rsidR="00780237" w:rsidRPr="00780237" w:rsidRDefault="00780237" w:rsidP="00780237">
      <w:pPr>
        <w:rPr>
          <w:shd w:val="pct15" w:color="auto" w:fill="FFFFFF"/>
        </w:rPr>
      </w:pPr>
      <w:r w:rsidRPr="00780237">
        <w:rPr>
          <w:shd w:val="pct15" w:color="auto" w:fill="FFFFFF"/>
        </w:rPr>
        <w:t>This car has 4 tires, it weights 10kg. There are 2 people on board.</w:t>
      </w:r>
    </w:p>
    <w:p w:rsidR="003C6C55" w:rsidRPr="00780237" w:rsidRDefault="00780237" w:rsidP="00780237">
      <w:pPr>
        <w:rPr>
          <w:shd w:val="pct15" w:color="auto" w:fill="FFFFFF"/>
        </w:rPr>
      </w:pPr>
      <w:r w:rsidRPr="00780237">
        <w:rPr>
          <w:shd w:val="pct15" w:color="auto" w:fill="FFFFFF"/>
        </w:rPr>
        <w:t>This truck has 12 tires, it weights 20kg. There is 1 people on board, and it carrys 50kg load.</w:t>
      </w:r>
    </w:p>
    <w:p w:rsidR="00C050B7" w:rsidRDefault="00C050B7" w:rsidP="00C050B7"/>
    <w:p w:rsidR="00FD2072" w:rsidRDefault="00FD2072" w:rsidP="00FD2072">
      <w:pPr>
        <w:pStyle w:val="a7"/>
        <w:numPr>
          <w:ilvl w:val="0"/>
          <w:numId w:val="7"/>
        </w:numPr>
        <w:ind w:firstLineChars="0"/>
        <w:rPr>
          <w:rFonts w:ascii="宋体" w:hAnsi="宋体"/>
        </w:rPr>
      </w:pPr>
      <w:r w:rsidRPr="00FD2072">
        <w:rPr>
          <w:rFonts w:ascii="宋体" w:hAnsi="宋体" w:hint="eastAsia"/>
        </w:rPr>
        <w:t>设有系类，它的数据包括系编号、系名，功能包括置数据、修改数据和取数据。设有班类，它继承系类，另数据包括学号、姓名、性别，功能包括置数据、修改数据和取数据。主函数默认设置一位同学数据，键盘输入一位同学数据，然后显示二位同学数据。</w:t>
      </w:r>
    </w:p>
    <w:p w:rsidR="00C050B7" w:rsidRDefault="00C050B7" w:rsidP="00C050B7">
      <w:pPr>
        <w:rPr>
          <w:rFonts w:ascii="宋体" w:hAnsi="宋体"/>
        </w:rPr>
      </w:pP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4EC9B0"/>
          <w:kern w:val="0"/>
          <w:szCs w:val="21"/>
        </w:rPr>
        <w:t>Xi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~Xi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() {};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    string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serial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644B5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serial_; }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    string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name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644B5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name_; }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set_serial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string &amp;serial) { serial_ = serial; }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set_name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string &amp;name) { name_ = name; }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string serial_, name_;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4EC9B0"/>
          <w:kern w:val="0"/>
          <w:szCs w:val="21"/>
        </w:rPr>
        <w:t>Ban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4EC9B0"/>
          <w:kern w:val="0"/>
          <w:szCs w:val="21"/>
        </w:rPr>
        <w:t>Xi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~Ban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() {};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    string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serial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644B5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serial_; }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    string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name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644B5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name_; }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ismale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644B5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ismale_; }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set_serial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string &amp;serial) { serial_ = serial; }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set_name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string &amp;name) { name_ = name; }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set_ismale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ismale) { ismale_ = ismale; }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string serial_, name_;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ismale_;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typename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T&gt; 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(T &amp;val, 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string &amp;hint)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cout &lt;&lt; hint; cin &gt;&gt; val;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cin.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clear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  <w:r w:rsidRPr="00644B5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getchar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() !=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44B5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44B5F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&lt;&gt; 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(string &amp;val, 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string &amp;hint)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hint;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getline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(cin, val);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(Ban &amp;info)  </w:t>
      </w:r>
      <w:r w:rsidRPr="00644B5F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644B5F">
        <w:rPr>
          <w:rFonts w:ascii="Consolas" w:eastAsia="宋体" w:hAnsi="Consolas" w:cs="宋体"/>
          <w:color w:val="608B4E"/>
          <w:kern w:val="0"/>
          <w:szCs w:val="21"/>
        </w:rPr>
        <w:t>从键盘录入学生信息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string name, serial, name_of_school, serial_of_school;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ismale;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"Please specify student information: "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(name,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"Name: "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(serial,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"Serial: "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(ismale,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"Gender(0 for female, other number for male): "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(name_of_school,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"Name of School: "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(serial_of_school,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"Serial of School: "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"Done. Thank you."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&lt;&lt; endl &lt;&lt; endl;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info.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set_name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(name);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info.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set_serial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(serial);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info.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set_ismale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(ismale);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info.</w:t>
      </w:r>
      <w:r w:rsidRPr="00644B5F">
        <w:rPr>
          <w:rFonts w:ascii="Consolas" w:eastAsia="宋体" w:hAnsi="Consolas" w:cs="宋体"/>
          <w:color w:val="9CDCFE"/>
          <w:kern w:val="0"/>
          <w:szCs w:val="21"/>
        </w:rPr>
        <w:t>Xi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::set_name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(name_of_school);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info.</w:t>
      </w:r>
      <w:r w:rsidRPr="00644B5F">
        <w:rPr>
          <w:rFonts w:ascii="Consolas" w:eastAsia="宋体" w:hAnsi="Consolas" w:cs="宋体"/>
          <w:color w:val="9CDCFE"/>
          <w:kern w:val="0"/>
          <w:szCs w:val="21"/>
        </w:rPr>
        <w:t>Xi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::set_serial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(serial_of_school);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(Ban &amp;info)  </w:t>
      </w:r>
      <w:r w:rsidRPr="00644B5F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644B5F">
        <w:rPr>
          <w:rFonts w:ascii="Consolas" w:eastAsia="宋体" w:hAnsi="Consolas" w:cs="宋体"/>
          <w:color w:val="608B4E"/>
          <w:kern w:val="0"/>
          <w:szCs w:val="21"/>
        </w:rPr>
        <w:t>向屏幕输出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"Name: "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&lt;&lt; info.</w:t>
      </w:r>
      <w:r w:rsidRPr="00644B5F">
        <w:rPr>
          <w:rFonts w:ascii="Consolas" w:eastAsia="宋体" w:hAnsi="Consolas" w:cs="宋体"/>
          <w:color w:val="9CDCFE"/>
          <w:kern w:val="0"/>
          <w:szCs w:val="21"/>
        </w:rPr>
        <w:t>Ban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::name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&lt;&lt; (info.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ismale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() ?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"(Male)"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"(Female)"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) &lt;&lt; endl;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"Serial: "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&lt;&lt; info.</w:t>
      </w:r>
      <w:r w:rsidRPr="00644B5F">
        <w:rPr>
          <w:rFonts w:ascii="Consolas" w:eastAsia="宋体" w:hAnsi="Consolas" w:cs="宋体"/>
          <w:color w:val="9CDCFE"/>
          <w:kern w:val="0"/>
          <w:szCs w:val="21"/>
        </w:rPr>
        <w:t>Ban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::serial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() &lt;&lt; endl;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"School: "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&lt;&lt; info.</w:t>
      </w:r>
      <w:r w:rsidRPr="00644B5F">
        <w:rPr>
          <w:rFonts w:ascii="Consolas" w:eastAsia="宋体" w:hAnsi="Consolas" w:cs="宋体"/>
          <w:color w:val="9CDCFE"/>
          <w:kern w:val="0"/>
          <w:szCs w:val="21"/>
        </w:rPr>
        <w:t>Xi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::name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'('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&lt;&lt; info.</w:t>
      </w:r>
      <w:r w:rsidRPr="00644B5F">
        <w:rPr>
          <w:rFonts w:ascii="Consolas" w:eastAsia="宋体" w:hAnsi="Consolas" w:cs="宋体"/>
          <w:color w:val="9CDCFE"/>
          <w:kern w:val="0"/>
          <w:szCs w:val="21"/>
        </w:rPr>
        <w:t>Xi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::serial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')'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"=========="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&lt;&lt; endl; 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Ban info1, info2;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info1.</w:t>
      </w:r>
      <w:r w:rsidRPr="00644B5F">
        <w:rPr>
          <w:rFonts w:ascii="Consolas" w:eastAsia="宋体" w:hAnsi="Consolas" w:cs="宋体"/>
          <w:color w:val="9CDCFE"/>
          <w:kern w:val="0"/>
          <w:szCs w:val="21"/>
        </w:rPr>
        <w:t>Xi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::set_serial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"1706300"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info1.</w:t>
      </w:r>
      <w:r w:rsidRPr="00644B5F">
        <w:rPr>
          <w:rFonts w:ascii="Consolas" w:eastAsia="宋体" w:hAnsi="Consolas" w:cs="宋体"/>
          <w:color w:val="9CDCFE"/>
          <w:kern w:val="0"/>
          <w:szCs w:val="21"/>
        </w:rPr>
        <w:t>Xi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::set_name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"School of Computer Science"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info1.</w:t>
      </w:r>
      <w:r w:rsidRPr="00644B5F">
        <w:rPr>
          <w:rFonts w:ascii="Consolas" w:eastAsia="宋体" w:hAnsi="Consolas" w:cs="宋体"/>
          <w:color w:val="9CDCFE"/>
          <w:kern w:val="0"/>
          <w:szCs w:val="21"/>
        </w:rPr>
        <w:t>Ban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::set_serial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"001"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info1.</w:t>
      </w:r>
      <w:r w:rsidRPr="00644B5F">
        <w:rPr>
          <w:rFonts w:ascii="Consolas" w:eastAsia="宋体" w:hAnsi="Consolas" w:cs="宋体"/>
          <w:color w:val="9CDCFE"/>
          <w:kern w:val="0"/>
          <w:szCs w:val="21"/>
        </w:rPr>
        <w:t>Ban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::set_name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"Xie jinhong"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info1.</w:t>
      </w:r>
      <w:r w:rsidRPr="00644B5F">
        <w:rPr>
          <w:rFonts w:ascii="Consolas" w:eastAsia="宋体" w:hAnsi="Consolas" w:cs="宋体"/>
          <w:color w:val="9CDCFE"/>
          <w:kern w:val="0"/>
          <w:szCs w:val="21"/>
        </w:rPr>
        <w:t>Ban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::set_ismale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(info2);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(info1);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(info2);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050B7" w:rsidRDefault="00C050B7" w:rsidP="00C050B7">
      <w:pPr>
        <w:rPr>
          <w:rFonts w:ascii="宋体" w:hAnsi="宋体"/>
        </w:rPr>
      </w:pPr>
    </w:p>
    <w:p w:rsidR="002C2967" w:rsidRDefault="002C2967" w:rsidP="00C050B7">
      <w:pPr>
        <w:rPr>
          <w:rFonts w:ascii="宋体" w:hAnsi="宋体"/>
        </w:rPr>
      </w:pPr>
      <w:r>
        <w:rPr>
          <w:rFonts w:ascii="宋体" w:hAnsi="宋体" w:hint="eastAsia"/>
        </w:rPr>
        <w:t>程序的一个运行结果如下：</w:t>
      </w:r>
    </w:p>
    <w:p w:rsidR="001432F8" w:rsidRPr="001432F8" w:rsidRDefault="001432F8" w:rsidP="001432F8">
      <w:pPr>
        <w:rPr>
          <w:rFonts w:ascii="宋体" w:hAnsi="宋体"/>
          <w:shd w:val="pct15" w:color="auto" w:fill="FFFFFF"/>
        </w:rPr>
      </w:pPr>
      <w:r w:rsidRPr="001432F8">
        <w:rPr>
          <w:rFonts w:ascii="宋体" w:hAnsi="宋体"/>
          <w:shd w:val="pct15" w:color="auto" w:fill="FFFFFF"/>
        </w:rPr>
        <w:t xml:space="preserve">Name: Xie </w:t>
      </w:r>
      <w:r w:rsidR="003756DF">
        <w:rPr>
          <w:rFonts w:ascii="宋体" w:hAnsi="宋体"/>
          <w:shd w:val="pct15" w:color="auto" w:fill="FFFFFF"/>
        </w:rPr>
        <w:t>J</w:t>
      </w:r>
      <w:r w:rsidRPr="001432F8">
        <w:rPr>
          <w:rFonts w:ascii="宋体" w:hAnsi="宋体"/>
          <w:shd w:val="pct15" w:color="auto" w:fill="FFFFFF"/>
        </w:rPr>
        <w:t>inhong (Male)</w:t>
      </w:r>
    </w:p>
    <w:p w:rsidR="001432F8" w:rsidRPr="001432F8" w:rsidRDefault="001432F8" w:rsidP="001432F8">
      <w:pPr>
        <w:rPr>
          <w:rFonts w:ascii="宋体" w:hAnsi="宋体"/>
          <w:shd w:val="pct15" w:color="auto" w:fill="FFFFFF"/>
        </w:rPr>
      </w:pPr>
      <w:r w:rsidRPr="001432F8">
        <w:rPr>
          <w:rFonts w:ascii="宋体" w:hAnsi="宋体"/>
          <w:shd w:val="pct15" w:color="auto" w:fill="FFFFFF"/>
        </w:rPr>
        <w:t>Serial: 001</w:t>
      </w:r>
    </w:p>
    <w:p w:rsidR="001432F8" w:rsidRPr="001432F8" w:rsidRDefault="001432F8" w:rsidP="001432F8">
      <w:pPr>
        <w:rPr>
          <w:rFonts w:ascii="宋体" w:hAnsi="宋体"/>
          <w:shd w:val="pct15" w:color="auto" w:fill="FFFFFF"/>
        </w:rPr>
      </w:pPr>
      <w:r w:rsidRPr="001432F8">
        <w:rPr>
          <w:rFonts w:ascii="宋体" w:hAnsi="宋体"/>
          <w:shd w:val="pct15" w:color="auto" w:fill="FFFFFF"/>
        </w:rPr>
        <w:t>School: School of Computer Science(1706300)</w:t>
      </w:r>
    </w:p>
    <w:p w:rsidR="001432F8" w:rsidRPr="001432F8" w:rsidRDefault="001432F8" w:rsidP="001432F8">
      <w:pPr>
        <w:rPr>
          <w:rFonts w:ascii="宋体" w:hAnsi="宋体"/>
          <w:shd w:val="pct15" w:color="auto" w:fill="FFFFFF"/>
        </w:rPr>
      </w:pPr>
      <w:r w:rsidRPr="001432F8">
        <w:rPr>
          <w:rFonts w:ascii="宋体" w:hAnsi="宋体"/>
          <w:shd w:val="pct15" w:color="auto" w:fill="FFFFFF"/>
        </w:rPr>
        <w:t>==========</w:t>
      </w:r>
    </w:p>
    <w:p w:rsidR="001432F8" w:rsidRPr="001432F8" w:rsidRDefault="001432F8" w:rsidP="001432F8">
      <w:pPr>
        <w:rPr>
          <w:rFonts w:ascii="宋体" w:hAnsi="宋体"/>
          <w:shd w:val="pct15" w:color="auto" w:fill="FFFFFF"/>
        </w:rPr>
      </w:pPr>
      <w:r w:rsidRPr="001432F8">
        <w:rPr>
          <w:rFonts w:ascii="宋体" w:hAnsi="宋体"/>
          <w:shd w:val="pct15" w:color="auto" w:fill="FFFFFF"/>
        </w:rPr>
        <w:t xml:space="preserve">Name: </w:t>
      </w:r>
      <w:r>
        <w:rPr>
          <w:rFonts w:ascii="宋体" w:hAnsi="宋体" w:hint="eastAsia"/>
          <w:shd w:val="pct15" w:color="auto" w:fill="FFFFFF"/>
        </w:rPr>
        <w:t>Bu</w:t>
      </w:r>
      <w:r>
        <w:rPr>
          <w:rFonts w:ascii="宋体" w:hAnsi="宋体"/>
          <w:shd w:val="pct15" w:color="auto" w:fill="FFFFFF"/>
        </w:rPr>
        <w:t xml:space="preserve"> Cunzai</w:t>
      </w:r>
      <w:r w:rsidRPr="001432F8">
        <w:rPr>
          <w:rFonts w:ascii="宋体" w:hAnsi="宋体"/>
          <w:shd w:val="pct15" w:color="auto" w:fill="FFFFFF"/>
        </w:rPr>
        <w:t xml:space="preserve"> (Female)</w:t>
      </w:r>
    </w:p>
    <w:p w:rsidR="001432F8" w:rsidRPr="001432F8" w:rsidRDefault="001432F8" w:rsidP="001432F8">
      <w:pPr>
        <w:rPr>
          <w:rFonts w:ascii="宋体" w:hAnsi="宋体"/>
          <w:shd w:val="pct15" w:color="auto" w:fill="FFFFFF"/>
        </w:rPr>
      </w:pPr>
      <w:r w:rsidRPr="001432F8">
        <w:rPr>
          <w:rFonts w:ascii="宋体" w:hAnsi="宋体"/>
          <w:shd w:val="pct15" w:color="auto" w:fill="FFFFFF"/>
        </w:rPr>
        <w:t xml:space="preserve">Serial: </w:t>
      </w:r>
      <w:r w:rsidR="00CD14E5">
        <w:rPr>
          <w:rFonts w:ascii="宋体" w:hAnsi="宋体"/>
          <w:shd w:val="pct15" w:color="auto" w:fill="FFFFFF"/>
        </w:rPr>
        <w:t>9</w:t>
      </w:r>
      <w:r w:rsidR="007E711F">
        <w:rPr>
          <w:rFonts w:ascii="宋体" w:hAnsi="宋体"/>
          <w:shd w:val="pct15" w:color="auto" w:fill="FFFFFF"/>
        </w:rPr>
        <w:t>99</w:t>
      </w:r>
    </w:p>
    <w:p w:rsidR="002C2967" w:rsidRPr="001432F8" w:rsidRDefault="001432F8" w:rsidP="001432F8">
      <w:pPr>
        <w:rPr>
          <w:rFonts w:ascii="宋体" w:hAnsi="宋体"/>
          <w:shd w:val="pct15" w:color="auto" w:fill="FFFFFF"/>
        </w:rPr>
      </w:pPr>
      <w:r w:rsidRPr="001432F8">
        <w:rPr>
          <w:rFonts w:ascii="宋体" w:hAnsi="宋体"/>
          <w:shd w:val="pct15" w:color="auto" w:fill="FFFFFF"/>
        </w:rPr>
        <w:t>School: School of Computer Science(1706300)</w:t>
      </w:r>
    </w:p>
    <w:p w:rsidR="002C2967" w:rsidRPr="00C050B7" w:rsidRDefault="002C2967" w:rsidP="00C050B7">
      <w:pPr>
        <w:rPr>
          <w:rFonts w:ascii="宋体" w:hAnsi="宋体"/>
        </w:rPr>
      </w:pPr>
    </w:p>
    <w:p w:rsidR="0081079B" w:rsidRDefault="0081079B" w:rsidP="0081079B">
      <w:pPr>
        <w:pStyle w:val="1"/>
      </w:pPr>
      <w:r>
        <w:rPr>
          <w:rFonts w:hint="eastAsia"/>
        </w:rPr>
        <w:lastRenderedPageBreak/>
        <w:t>总结</w:t>
      </w:r>
    </w:p>
    <w:p w:rsidR="001008CD" w:rsidRDefault="001008CD" w:rsidP="001008CD">
      <w:pPr>
        <w:ind w:firstLine="420"/>
      </w:pPr>
      <w:r>
        <w:rPr>
          <w:rFonts w:hint="eastAsia"/>
        </w:rPr>
        <w:t>继承是C++面向对象编程中的最重要的特性之一。个人认为如果没有继承，面向对象编程也不过是把面向过程编程的思维包装在对象里而已。</w:t>
      </w:r>
    </w:p>
    <w:p w:rsidR="00F6313B" w:rsidRDefault="001008CD" w:rsidP="00F6313B">
      <w:pPr>
        <w:ind w:firstLine="420"/>
      </w:pPr>
      <w:r>
        <w:rPr>
          <w:rFonts w:hint="eastAsia"/>
        </w:rPr>
        <w:t>C++中的继承分三种：公有继承、保护继承和私有继承。其中保护继承和私有继承子在实际的开发中是较少使用的。从面向对象的观点看，公有继承建立了一种i</w:t>
      </w:r>
      <w:r>
        <w:t>s-a</w:t>
      </w:r>
      <w:r>
        <w:rPr>
          <w:rFonts w:hint="eastAsia"/>
        </w:rPr>
        <w:t>关系，即派生类是基类的特化。私有继承建立了一种has</w:t>
      </w:r>
      <w:r>
        <w:t>-a</w:t>
      </w:r>
      <w:r>
        <w:rPr>
          <w:rFonts w:hint="eastAsia"/>
        </w:rPr>
        <w:t>关系</w:t>
      </w:r>
      <w:r w:rsidR="0049695E">
        <w:rPr>
          <w:rFonts w:hint="eastAsia"/>
        </w:rPr>
        <w:t>，表示派生类持有基类</w:t>
      </w:r>
      <w:r w:rsidR="003439FC">
        <w:rPr>
          <w:rFonts w:hint="eastAsia"/>
        </w:rPr>
        <w:t>。实际上，has</w:t>
      </w:r>
      <w:r w:rsidR="003439FC">
        <w:t>-</w:t>
      </w:r>
      <w:r w:rsidR="003439FC">
        <w:rPr>
          <w:rFonts w:hint="eastAsia"/>
        </w:rPr>
        <w:t>a关系可以通过类</w:t>
      </w:r>
      <w:r w:rsidR="00DC3660">
        <w:rPr>
          <w:rFonts w:hint="eastAsia"/>
        </w:rPr>
        <w:t>对象成员变量</w:t>
      </w:r>
      <w:r w:rsidR="003439FC">
        <w:rPr>
          <w:rFonts w:hint="eastAsia"/>
        </w:rPr>
        <w:t>的方式来表达</w:t>
      </w:r>
      <w:r w:rsidR="00BE03B9">
        <w:rPr>
          <w:rFonts w:hint="eastAsia"/>
        </w:rPr>
        <w:t>，</w:t>
      </w:r>
      <w:r w:rsidR="00DC3660">
        <w:rPr>
          <w:rFonts w:hint="eastAsia"/>
        </w:rPr>
        <w:t>并且成员变量的表达方式更加清晰和优雅，</w:t>
      </w:r>
      <w:r w:rsidR="00BE03B9">
        <w:rPr>
          <w:rFonts w:hint="eastAsia"/>
        </w:rPr>
        <w:t>因此私有继承极少被使用。保护继承可以理解为</w:t>
      </w:r>
      <w:r w:rsidR="00DC3660">
        <w:rPr>
          <w:rFonts w:hint="eastAsia"/>
        </w:rPr>
        <w:t>一种</w:t>
      </w:r>
      <w:r w:rsidR="00BE03B9">
        <w:rPr>
          <w:rFonts w:hint="eastAsia"/>
        </w:rPr>
        <w:t>语法糖</w:t>
      </w:r>
      <w:r w:rsidR="00C06DD5">
        <w:rPr>
          <w:rFonts w:hint="eastAsia"/>
        </w:rPr>
        <w:t>，适用于特定</w:t>
      </w:r>
      <w:r w:rsidR="00F3297C">
        <w:rPr>
          <w:rFonts w:hint="eastAsia"/>
        </w:rPr>
        <w:t>条件下的开发工作</w:t>
      </w:r>
      <w:r w:rsidR="00BE03B9">
        <w:rPr>
          <w:rFonts w:hint="eastAsia"/>
        </w:rPr>
        <w:t>。</w:t>
      </w:r>
      <w:r w:rsidR="00825AFD">
        <w:rPr>
          <w:rFonts w:hint="eastAsia"/>
        </w:rPr>
        <w:t>在良好抽象的面向对象编程中，私有继承和保护继承极少使用</w:t>
      </w:r>
      <w:r w:rsidR="00746478">
        <w:rPr>
          <w:rFonts w:hint="eastAsia"/>
        </w:rPr>
        <w:t>。可以认为，一般谈及“继承”时，</w:t>
      </w:r>
      <w:r w:rsidR="00AF1FE4">
        <w:rPr>
          <w:rFonts w:hint="eastAsia"/>
        </w:rPr>
        <w:t>是指“公有继承”</w:t>
      </w:r>
      <w:r w:rsidR="005F7B6A">
        <w:rPr>
          <w:rFonts w:hint="eastAsia"/>
        </w:rPr>
        <w:t>。</w:t>
      </w:r>
    </w:p>
    <w:p w:rsidR="00F6313B" w:rsidRDefault="00F6313B" w:rsidP="00F6313B">
      <w:pPr>
        <w:ind w:firstLine="420"/>
        <w:rPr>
          <w:rFonts w:hint="eastAsia"/>
        </w:rPr>
      </w:pPr>
      <w:r>
        <w:rPr>
          <w:rFonts w:hint="eastAsia"/>
        </w:rPr>
        <w:t>C++的运行时多态性</w:t>
      </w:r>
      <w:r w:rsidR="005D4617">
        <w:rPr>
          <w:rFonts w:hint="eastAsia"/>
        </w:rPr>
        <w:t>部分建立在继承的基础上。通过虚函数特性，</w:t>
      </w:r>
      <w:r w:rsidR="0015202D">
        <w:rPr>
          <w:rFonts w:hint="eastAsia"/>
        </w:rPr>
        <w:t>程序员可以通过基类指针或引用操纵派生类对象</w:t>
      </w:r>
      <w:r w:rsidR="00C16AC9">
        <w:rPr>
          <w:rFonts w:hint="eastAsia"/>
        </w:rPr>
        <w:t>，</w:t>
      </w:r>
      <w:r w:rsidR="00CF6301">
        <w:rPr>
          <w:rFonts w:hint="eastAsia"/>
        </w:rPr>
        <w:t>在统一接口的前提下使派生类表现出自有的特性</w:t>
      </w:r>
      <w:bookmarkStart w:id="0" w:name="_GoBack"/>
      <w:bookmarkEnd w:id="0"/>
      <w:r w:rsidR="0015202D">
        <w:rPr>
          <w:rFonts w:hint="eastAsia"/>
        </w:rPr>
        <w:t>。</w:t>
      </w:r>
    </w:p>
    <w:p w:rsidR="001008CD" w:rsidRPr="001008CD" w:rsidRDefault="001008CD" w:rsidP="001008CD">
      <w:pPr>
        <w:ind w:firstLine="420"/>
        <w:rPr>
          <w:rFonts w:hint="eastAsia"/>
        </w:rPr>
      </w:pPr>
      <w:r>
        <w:rPr>
          <w:rFonts w:hint="eastAsia"/>
        </w:rPr>
        <w:t>C++是允许多重继承的语言</w:t>
      </w:r>
      <w:r w:rsidR="00F2356A">
        <w:rPr>
          <w:rFonts w:hint="eastAsia"/>
        </w:rPr>
        <w:t>，</w:t>
      </w:r>
      <w:r w:rsidR="00C3732B">
        <w:rPr>
          <w:rFonts w:hint="eastAsia"/>
        </w:rPr>
        <w:t>一个子类可以派生自多个父类。这种继承方式</w:t>
      </w:r>
      <w:r w:rsidR="004243AC">
        <w:rPr>
          <w:rFonts w:hint="eastAsia"/>
        </w:rPr>
        <w:t>为程序员提供便利的同时也带来了一定的</w:t>
      </w:r>
      <w:r w:rsidR="00726872">
        <w:rPr>
          <w:rFonts w:hint="eastAsia"/>
        </w:rPr>
        <w:t>问题</w:t>
      </w:r>
      <w:r w:rsidR="00C3732B">
        <w:rPr>
          <w:rFonts w:hint="eastAsia"/>
        </w:rPr>
        <w:t>。</w:t>
      </w:r>
      <w:r w:rsidR="005D4617">
        <w:rPr>
          <w:rFonts w:hint="eastAsia"/>
        </w:rPr>
        <w:t>在子类继承多个父类，多个父类继承自一个祖类的情况下，程序员主要面临</w:t>
      </w:r>
      <w:r w:rsidR="00CC4F8B">
        <w:rPr>
          <w:rFonts w:hint="eastAsia"/>
        </w:rPr>
        <w:t>两个问题？</w:t>
      </w:r>
      <w:r w:rsidR="00CE58F8">
        <w:rPr>
          <w:rFonts w:hint="eastAsia"/>
        </w:rPr>
        <w:t>“哪个祖类？”和“哪个方法？”</w:t>
      </w:r>
      <w:r w:rsidR="00B2581A">
        <w:rPr>
          <w:rFonts w:hint="eastAsia"/>
        </w:rPr>
        <w:t>，</w:t>
      </w:r>
      <w:r w:rsidR="006A6274">
        <w:rPr>
          <w:rFonts w:hint="eastAsia"/>
        </w:rPr>
        <w:t>由此引入</w:t>
      </w:r>
      <w:r w:rsidR="00B2581A">
        <w:rPr>
          <w:rFonts w:hint="eastAsia"/>
        </w:rPr>
        <w:t>虚继承和</w:t>
      </w:r>
      <w:r w:rsidR="002E01A8">
        <w:rPr>
          <w:rFonts w:hint="eastAsia"/>
        </w:rPr>
        <w:t>作用域解析操作符</w:t>
      </w:r>
      <w:r w:rsidR="00B2581A">
        <w:rPr>
          <w:rFonts w:hint="eastAsia"/>
        </w:rPr>
        <w:t>等相关编程特性</w:t>
      </w:r>
      <w:r w:rsidR="00965369">
        <w:rPr>
          <w:rFonts w:hint="eastAsia"/>
        </w:rPr>
        <w:t>。</w:t>
      </w:r>
      <w:r w:rsidR="00C3732B">
        <w:rPr>
          <w:rFonts w:hint="eastAsia"/>
        </w:rPr>
        <w:t>在抽象良好的面向对象编程中，多重继承应该较少使用或者不被使用。</w:t>
      </w:r>
    </w:p>
    <w:sectPr w:rsidR="001008CD" w:rsidRPr="00100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B75" w:rsidRDefault="00B67B75" w:rsidP="00A532ED">
      <w:r>
        <w:separator/>
      </w:r>
    </w:p>
  </w:endnote>
  <w:endnote w:type="continuationSeparator" w:id="0">
    <w:p w:rsidR="00B67B75" w:rsidRDefault="00B67B75" w:rsidP="00A53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B75" w:rsidRDefault="00B67B75" w:rsidP="00A532ED">
      <w:r>
        <w:separator/>
      </w:r>
    </w:p>
  </w:footnote>
  <w:footnote w:type="continuationSeparator" w:id="0">
    <w:p w:rsidR="00B67B75" w:rsidRDefault="00B67B75" w:rsidP="00A532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D1CB5"/>
    <w:multiLevelType w:val="hybridMultilevel"/>
    <w:tmpl w:val="99E8E326"/>
    <w:lvl w:ilvl="0" w:tplc="6CC65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F15575"/>
    <w:multiLevelType w:val="hybridMultilevel"/>
    <w:tmpl w:val="1A8483A6"/>
    <w:lvl w:ilvl="0" w:tplc="B7DE2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577D9D"/>
    <w:multiLevelType w:val="hybridMultilevel"/>
    <w:tmpl w:val="99FE48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860211"/>
    <w:multiLevelType w:val="hybridMultilevel"/>
    <w:tmpl w:val="1938F8A2"/>
    <w:lvl w:ilvl="0" w:tplc="139A4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DB5396"/>
    <w:multiLevelType w:val="hybridMultilevel"/>
    <w:tmpl w:val="2FC4EB92"/>
    <w:lvl w:ilvl="0" w:tplc="F0521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FA327E"/>
    <w:multiLevelType w:val="hybridMultilevel"/>
    <w:tmpl w:val="127C9DB0"/>
    <w:lvl w:ilvl="0" w:tplc="8B221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F34F78"/>
    <w:multiLevelType w:val="hybridMultilevel"/>
    <w:tmpl w:val="F53A446E"/>
    <w:lvl w:ilvl="0" w:tplc="AB847EA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B1"/>
    <w:rsid w:val="0000329B"/>
    <w:rsid w:val="00003A3B"/>
    <w:rsid w:val="00014614"/>
    <w:rsid w:val="00014947"/>
    <w:rsid w:val="00020F57"/>
    <w:rsid w:val="00026228"/>
    <w:rsid w:val="000371AE"/>
    <w:rsid w:val="00070EB8"/>
    <w:rsid w:val="000F27A9"/>
    <w:rsid w:val="001008CD"/>
    <w:rsid w:val="00107F80"/>
    <w:rsid w:val="001432F8"/>
    <w:rsid w:val="0015202D"/>
    <w:rsid w:val="0016116F"/>
    <w:rsid w:val="00163F4D"/>
    <w:rsid w:val="00177DD7"/>
    <w:rsid w:val="00193B2B"/>
    <w:rsid w:val="001E6288"/>
    <w:rsid w:val="001F3B44"/>
    <w:rsid w:val="00203B32"/>
    <w:rsid w:val="00210641"/>
    <w:rsid w:val="0022792A"/>
    <w:rsid w:val="00274A71"/>
    <w:rsid w:val="0028111C"/>
    <w:rsid w:val="002B69A7"/>
    <w:rsid w:val="002C2967"/>
    <w:rsid w:val="002D5ED8"/>
    <w:rsid w:val="002E01A8"/>
    <w:rsid w:val="002F222F"/>
    <w:rsid w:val="002F4291"/>
    <w:rsid w:val="00314984"/>
    <w:rsid w:val="00314B61"/>
    <w:rsid w:val="00330DEC"/>
    <w:rsid w:val="0033669D"/>
    <w:rsid w:val="0034126E"/>
    <w:rsid w:val="003439FC"/>
    <w:rsid w:val="00374BCC"/>
    <w:rsid w:val="003756DF"/>
    <w:rsid w:val="003800D7"/>
    <w:rsid w:val="003C6C55"/>
    <w:rsid w:val="00401802"/>
    <w:rsid w:val="004056BC"/>
    <w:rsid w:val="00411F3C"/>
    <w:rsid w:val="004243AC"/>
    <w:rsid w:val="004418AA"/>
    <w:rsid w:val="00444C1B"/>
    <w:rsid w:val="004544CE"/>
    <w:rsid w:val="00461F10"/>
    <w:rsid w:val="00476281"/>
    <w:rsid w:val="00482406"/>
    <w:rsid w:val="00494E33"/>
    <w:rsid w:val="0049695E"/>
    <w:rsid w:val="004A3414"/>
    <w:rsid w:val="004A7623"/>
    <w:rsid w:val="004B164D"/>
    <w:rsid w:val="004B4ED4"/>
    <w:rsid w:val="004C0F1F"/>
    <w:rsid w:val="004D064C"/>
    <w:rsid w:val="004F004F"/>
    <w:rsid w:val="004F461B"/>
    <w:rsid w:val="00504B2B"/>
    <w:rsid w:val="005472A6"/>
    <w:rsid w:val="00552A31"/>
    <w:rsid w:val="005837D5"/>
    <w:rsid w:val="005B0EC4"/>
    <w:rsid w:val="005D4617"/>
    <w:rsid w:val="005D4C05"/>
    <w:rsid w:val="005D66B9"/>
    <w:rsid w:val="005F7B6A"/>
    <w:rsid w:val="00610116"/>
    <w:rsid w:val="006334F9"/>
    <w:rsid w:val="00633E41"/>
    <w:rsid w:val="00644B5F"/>
    <w:rsid w:val="006465CB"/>
    <w:rsid w:val="006612A9"/>
    <w:rsid w:val="00666B70"/>
    <w:rsid w:val="006A6274"/>
    <w:rsid w:val="006B2473"/>
    <w:rsid w:val="006D5FA4"/>
    <w:rsid w:val="006E0D92"/>
    <w:rsid w:val="006E2BAD"/>
    <w:rsid w:val="006F54AB"/>
    <w:rsid w:val="00705552"/>
    <w:rsid w:val="00726872"/>
    <w:rsid w:val="00726AF3"/>
    <w:rsid w:val="00746478"/>
    <w:rsid w:val="00780237"/>
    <w:rsid w:val="00794FB9"/>
    <w:rsid w:val="007B1049"/>
    <w:rsid w:val="007C61CE"/>
    <w:rsid w:val="007E4348"/>
    <w:rsid w:val="007E711F"/>
    <w:rsid w:val="00804EA1"/>
    <w:rsid w:val="0081079B"/>
    <w:rsid w:val="00822489"/>
    <w:rsid w:val="00825AFD"/>
    <w:rsid w:val="00847AA6"/>
    <w:rsid w:val="00861DF8"/>
    <w:rsid w:val="0087064D"/>
    <w:rsid w:val="008C6F8B"/>
    <w:rsid w:val="00900BC1"/>
    <w:rsid w:val="00910941"/>
    <w:rsid w:val="00914099"/>
    <w:rsid w:val="00925F21"/>
    <w:rsid w:val="00937F9C"/>
    <w:rsid w:val="00962F67"/>
    <w:rsid w:val="00965369"/>
    <w:rsid w:val="00984F03"/>
    <w:rsid w:val="00996749"/>
    <w:rsid w:val="009A6B83"/>
    <w:rsid w:val="009D23A5"/>
    <w:rsid w:val="009D4B02"/>
    <w:rsid w:val="009E2E66"/>
    <w:rsid w:val="009F5CD5"/>
    <w:rsid w:val="00A04750"/>
    <w:rsid w:val="00A24670"/>
    <w:rsid w:val="00A440CD"/>
    <w:rsid w:val="00A50B9C"/>
    <w:rsid w:val="00A532ED"/>
    <w:rsid w:val="00AA1E28"/>
    <w:rsid w:val="00AD7B46"/>
    <w:rsid w:val="00AF1FE4"/>
    <w:rsid w:val="00B20F07"/>
    <w:rsid w:val="00B22289"/>
    <w:rsid w:val="00B2581A"/>
    <w:rsid w:val="00B32FD1"/>
    <w:rsid w:val="00B56F6B"/>
    <w:rsid w:val="00B67B75"/>
    <w:rsid w:val="00B71A43"/>
    <w:rsid w:val="00B76915"/>
    <w:rsid w:val="00B96B23"/>
    <w:rsid w:val="00BA5468"/>
    <w:rsid w:val="00BD5EB1"/>
    <w:rsid w:val="00BD6014"/>
    <w:rsid w:val="00BE03B9"/>
    <w:rsid w:val="00C04E0D"/>
    <w:rsid w:val="00C050B7"/>
    <w:rsid w:val="00C053CF"/>
    <w:rsid w:val="00C06DD5"/>
    <w:rsid w:val="00C10719"/>
    <w:rsid w:val="00C16AC9"/>
    <w:rsid w:val="00C3732B"/>
    <w:rsid w:val="00CC4F8B"/>
    <w:rsid w:val="00CD01E7"/>
    <w:rsid w:val="00CD14E5"/>
    <w:rsid w:val="00CE58F8"/>
    <w:rsid w:val="00CF6301"/>
    <w:rsid w:val="00D13D62"/>
    <w:rsid w:val="00D3475B"/>
    <w:rsid w:val="00D434C6"/>
    <w:rsid w:val="00D469AC"/>
    <w:rsid w:val="00D51508"/>
    <w:rsid w:val="00DA380E"/>
    <w:rsid w:val="00DB6398"/>
    <w:rsid w:val="00DC121C"/>
    <w:rsid w:val="00DC12C7"/>
    <w:rsid w:val="00DC3660"/>
    <w:rsid w:val="00DD01B4"/>
    <w:rsid w:val="00DD6CDC"/>
    <w:rsid w:val="00DE1D82"/>
    <w:rsid w:val="00E26AAC"/>
    <w:rsid w:val="00E4481B"/>
    <w:rsid w:val="00E615F1"/>
    <w:rsid w:val="00E66397"/>
    <w:rsid w:val="00E81C84"/>
    <w:rsid w:val="00E8753B"/>
    <w:rsid w:val="00E902EF"/>
    <w:rsid w:val="00EA3062"/>
    <w:rsid w:val="00F04C9F"/>
    <w:rsid w:val="00F106D5"/>
    <w:rsid w:val="00F12323"/>
    <w:rsid w:val="00F12A78"/>
    <w:rsid w:val="00F21B36"/>
    <w:rsid w:val="00F2356A"/>
    <w:rsid w:val="00F274D8"/>
    <w:rsid w:val="00F3297C"/>
    <w:rsid w:val="00F6313B"/>
    <w:rsid w:val="00F67BB9"/>
    <w:rsid w:val="00F72766"/>
    <w:rsid w:val="00F750B2"/>
    <w:rsid w:val="00F8472B"/>
    <w:rsid w:val="00FA34B0"/>
    <w:rsid w:val="00FB005E"/>
    <w:rsid w:val="00FB1C09"/>
    <w:rsid w:val="00FD0B19"/>
    <w:rsid w:val="00FD1FD5"/>
    <w:rsid w:val="00FD2072"/>
    <w:rsid w:val="00FD3B89"/>
    <w:rsid w:val="00FF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45ECD"/>
  <w15:chartTrackingRefBased/>
  <w15:docId w15:val="{D5515FD3-782E-4FB4-8E54-DEDE09F5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079B"/>
    <w:pPr>
      <w:keepNext/>
      <w:keepLines/>
      <w:numPr>
        <w:numId w:val="1"/>
      </w:numPr>
      <w:tabs>
        <w:tab w:val="left" w:pos="567"/>
      </w:tabs>
      <w:spacing w:before="340" w:after="330" w:line="578" w:lineRule="auto"/>
      <w:ind w:left="426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4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1079B"/>
    <w:rPr>
      <w:b/>
      <w:bCs/>
      <w:kern w:val="44"/>
      <w:sz w:val="24"/>
      <w:szCs w:val="44"/>
    </w:rPr>
  </w:style>
  <w:style w:type="paragraph" w:styleId="a4">
    <w:name w:val="Title"/>
    <w:basedOn w:val="a"/>
    <w:next w:val="a"/>
    <w:link w:val="a5"/>
    <w:uiPriority w:val="10"/>
    <w:qFormat/>
    <w:rsid w:val="00AD7B46"/>
    <w:pPr>
      <w:spacing w:before="240" w:after="48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5">
    <w:name w:val="标题 字符"/>
    <w:basedOn w:val="a0"/>
    <w:link w:val="a4"/>
    <w:uiPriority w:val="10"/>
    <w:rsid w:val="00AD7B46"/>
    <w:rPr>
      <w:rFonts w:asciiTheme="majorHAnsi" w:eastAsiaTheme="majorEastAsia" w:hAnsiTheme="majorHAnsi" w:cstheme="majorBidi"/>
      <w:b/>
      <w:bCs/>
      <w:sz w:val="44"/>
      <w:szCs w:val="32"/>
    </w:rPr>
  </w:style>
  <w:style w:type="character" w:styleId="a6">
    <w:name w:val="Placeholder Text"/>
    <w:basedOn w:val="a0"/>
    <w:uiPriority w:val="99"/>
    <w:semiHidden/>
    <w:rsid w:val="00F21B36"/>
    <w:rPr>
      <w:color w:val="808080"/>
    </w:rPr>
  </w:style>
  <w:style w:type="paragraph" w:styleId="a7">
    <w:name w:val="List Paragraph"/>
    <w:basedOn w:val="a"/>
    <w:uiPriority w:val="34"/>
    <w:qFormat/>
    <w:rsid w:val="0033669D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A53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532E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53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532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ght\Documents\GitHub\quiet-space\homework\&#31243;&#24207;&#35774;&#35745;&#23454;&#39564;&#25253;&#2157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51D86-795B-454B-8B33-92748A89B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程序设计实验报告模板.dotx</Template>
  <TotalTime>594</TotalTime>
  <Pages>24</Pages>
  <Words>3511</Words>
  <Characters>20015</Characters>
  <Application>Microsoft Office Word</Application>
  <DocSecurity>0</DocSecurity>
  <Lines>166</Lines>
  <Paragraphs>46</Paragraphs>
  <ScaleCrop>false</ScaleCrop>
  <Company/>
  <LinksUpToDate>false</LinksUpToDate>
  <CharactersWithSpaces>23480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谢金宏</dc:creator>
  <cp:keywords/>
  <dc:description/>
  <cp:lastModifiedBy>谢 金宏</cp:lastModifiedBy>
  <cp:revision>151</cp:revision>
  <dcterms:created xsi:type="dcterms:W3CDTF">2018-04-07T15:24:00Z</dcterms:created>
  <dcterms:modified xsi:type="dcterms:W3CDTF">2018-04-18T06:20:00Z</dcterms:modified>
</cp:coreProperties>
</file>